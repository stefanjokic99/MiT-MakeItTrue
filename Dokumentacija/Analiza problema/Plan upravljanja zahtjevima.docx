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FC778" w14:textId="65084286" w:rsidR="00B669CC" w:rsidRPr="004428AF" w:rsidRDefault="004428AF">
      <w:pPr>
        <w:pStyle w:val="Title"/>
        <w:jc w:val="right"/>
        <w:rPr>
          <w:rFonts w:cs="Arial"/>
          <w:lang w:val="sr-Latn-BA"/>
        </w:rPr>
      </w:pPr>
      <w:r w:rsidRPr="004428AF">
        <w:rPr>
          <w:rFonts w:cs="Arial"/>
          <w:lang w:val="sr-Latn-BA"/>
        </w:rPr>
        <w:pict w14:anchorId="61846C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73.5pt">
            <v:imagedata r:id="rId8" o:title="MiT-ikonica"/>
          </v:shape>
        </w:pict>
      </w:r>
    </w:p>
    <w:p w14:paraId="6DF427EC" w14:textId="77777777" w:rsidR="006A675D" w:rsidRPr="004428AF" w:rsidRDefault="00B669CC">
      <w:pPr>
        <w:pStyle w:val="Title"/>
        <w:jc w:val="right"/>
        <w:rPr>
          <w:rFonts w:cs="Arial"/>
          <w:lang w:val="sr-Latn-BA"/>
        </w:rPr>
      </w:pPr>
      <w:r w:rsidRPr="004428AF">
        <w:rPr>
          <w:rFonts w:cs="Arial"/>
          <w:lang w:val="sr-Latn-BA"/>
        </w:rPr>
        <w:t>MakeitTrue-MiT</w:t>
      </w:r>
    </w:p>
    <w:p w14:paraId="4AAC8710" w14:textId="77777777" w:rsidR="006A675D" w:rsidRPr="004428AF" w:rsidRDefault="00C418A4">
      <w:pPr>
        <w:pStyle w:val="Title"/>
        <w:jc w:val="right"/>
        <w:rPr>
          <w:rFonts w:cs="Arial"/>
          <w:lang w:val="sr-Latn-BA"/>
        </w:rPr>
      </w:pPr>
      <w:r w:rsidRPr="004428AF">
        <w:rPr>
          <w:rFonts w:cs="Arial"/>
          <w:lang w:val="sr-Latn-BA"/>
        </w:rPr>
        <w:t>Plan upravljanja zahtjevima</w:t>
      </w:r>
    </w:p>
    <w:p w14:paraId="57C6543E" w14:textId="77777777" w:rsidR="006A675D" w:rsidRPr="004428AF" w:rsidRDefault="006A675D">
      <w:pPr>
        <w:pStyle w:val="Title"/>
        <w:jc w:val="right"/>
        <w:rPr>
          <w:rFonts w:cs="Arial"/>
          <w:lang w:val="sr-Latn-BA"/>
        </w:rPr>
      </w:pPr>
    </w:p>
    <w:p w14:paraId="6E9AA9C9" w14:textId="77777777" w:rsidR="006A675D" w:rsidRPr="004428AF" w:rsidRDefault="001A3BBE">
      <w:pPr>
        <w:pStyle w:val="Title"/>
        <w:jc w:val="right"/>
        <w:rPr>
          <w:rFonts w:cs="Arial"/>
          <w:sz w:val="28"/>
          <w:lang w:val="sr-Latn-BA"/>
        </w:rPr>
      </w:pPr>
      <w:r w:rsidRPr="004428AF">
        <w:rPr>
          <w:rFonts w:cs="Arial"/>
          <w:sz w:val="28"/>
          <w:lang w:val="sr-Latn-BA"/>
        </w:rPr>
        <w:t>Verzija 1.0</w:t>
      </w:r>
    </w:p>
    <w:p w14:paraId="3E706700" w14:textId="77777777" w:rsidR="006A675D" w:rsidRPr="004428AF" w:rsidRDefault="006A675D">
      <w:pPr>
        <w:pStyle w:val="Title"/>
        <w:rPr>
          <w:rFonts w:cs="Arial"/>
          <w:sz w:val="28"/>
          <w:lang w:val="sr-Latn-BA"/>
        </w:rPr>
      </w:pPr>
    </w:p>
    <w:p w14:paraId="792C42E3" w14:textId="77777777" w:rsidR="006A675D" w:rsidRPr="004428AF" w:rsidRDefault="006A675D">
      <w:pPr>
        <w:rPr>
          <w:rFonts w:ascii="Arial" w:hAnsi="Arial" w:cs="Arial"/>
          <w:lang w:val="sr-Latn-BA"/>
        </w:rPr>
      </w:pPr>
    </w:p>
    <w:p w14:paraId="320F0124" w14:textId="77777777" w:rsidR="006A675D" w:rsidRPr="004428AF" w:rsidRDefault="00142A72" w:rsidP="001C2694">
      <w:pPr>
        <w:pStyle w:val="InfoBlue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 xml:space="preserve"> </w:t>
      </w:r>
    </w:p>
    <w:p w14:paraId="04AB9387" w14:textId="77777777" w:rsidR="006A675D" w:rsidRPr="004428AF" w:rsidRDefault="006A675D">
      <w:pPr>
        <w:rPr>
          <w:rFonts w:ascii="Arial" w:hAnsi="Arial" w:cs="Arial"/>
          <w:lang w:val="sr-Latn-BA"/>
        </w:rPr>
        <w:sectPr w:rsidR="006A675D" w:rsidRPr="004428AF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5476687" w14:textId="77777777" w:rsidR="006A675D" w:rsidRPr="004428AF" w:rsidRDefault="00C418A4">
      <w:pPr>
        <w:pStyle w:val="Title"/>
        <w:rPr>
          <w:rFonts w:cs="Arial"/>
          <w:lang w:val="sr-Latn-BA"/>
        </w:rPr>
      </w:pPr>
      <w:r w:rsidRPr="004428AF">
        <w:rPr>
          <w:rFonts w:cs="Arial"/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675D" w:rsidRPr="004428AF" w14:paraId="7B4720E4" w14:textId="77777777">
        <w:tc>
          <w:tcPr>
            <w:tcW w:w="2304" w:type="dxa"/>
          </w:tcPr>
          <w:p w14:paraId="5F3523A1" w14:textId="77777777" w:rsidR="006A675D" w:rsidRPr="004428AF" w:rsidRDefault="00C418A4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4428AF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14A4C87C" w14:textId="77777777" w:rsidR="006A675D" w:rsidRPr="004428AF" w:rsidRDefault="00C418A4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4428AF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14:paraId="10ABED3B" w14:textId="77777777" w:rsidR="006A675D" w:rsidRPr="004428AF" w:rsidRDefault="00C418A4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4428AF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2EB89C0B" w14:textId="77777777" w:rsidR="006A675D" w:rsidRPr="004428AF" w:rsidRDefault="00C418A4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4428AF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6A675D" w:rsidRPr="004428AF" w14:paraId="07D8F3AD" w14:textId="77777777">
        <w:tc>
          <w:tcPr>
            <w:tcW w:w="2304" w:type="dxa"/>
          </w:tcPr>
          <w:p w14:paraId="72C5D54B" w14:textId="77777777" w:rsidR="006A675D" w:rsidRPr="004428AF" w:rsidRDefault="00C418A4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06.11.2021.</w:t>
            </w:r>
          </w:p>
        </w:tc>
        <w:tc>
          <w:tcPr>
            <w:tcW w:w="1152" w:type="dxa"/>
          </w:tcPr>
          <w:p w14:paraId="2A9491DD" w14:textId="66BEE7C6" w:rsidR="006A675D" w:rsidRPr="004428AF" w:rsidRDefault="00B1461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0.1</w:t>
            </w:r>
          </w:p>
        </w:tc>
        <w:tc>
          <w:tcPr>
            <w:tcW w:w="3744" w:type="dxa"/>
          </w:tcPr>
          <w:p w14:paraId="20AC8941" w14:textId="77777777" w:rsidR="006A675D" w:rsidRPr="004428AF" w:rsidRDefault="00C418A4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Opšta podešavanja dokumenta. Uvod</w:t>
            </w:r>
          </w:p>
        </w:tc>
        <w:tc>
          <w:tcPr>
            <w:tcW w:w="2304" w:type="dxa"/>
          </w:tcPr>
          <w:p w14:paraId="161A3E69" w14:textId="77777777" w:rsidR="006A675D" w:rsidRPr="004428AF" w:rsidRDefault="00C418A4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Stefan Jokić</w:t>
            </w:r>
          </w:p>
        </w:tc>
      </w:tr>
      <w:tr w:rsidR="006A675D" w:rsidRPr="004428AF" w14:paraId="6C4751A2" w14:textId="77777777">
        <w:tc>
          <w:tcPr>
            <w:tcW w:w="2304" w:type="dxa"/>
          </w:tcPr>
          <w:p w14:paraId="2908E9CC" w14:textId="77777777" w:rsidR="006A675D" w:rsidRPr="004428AF" w:rsidRDefault="00A41900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06.11.2021.</w:t>
            </w:r>
          </w:p>
        </w:tc>
        <w:tc>
          <w:tcPr>
            <w:tcW w:w="1152" w:type="dxa"/>
          </w:tcPr>
          <w:p w14:paraId="55FE088E" w14:textId="3FA37D69" w:rsidR="006A675D" w:rsidRPr="004428AF" w:rsidRDefault="00B1461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0.9</w:t>
            </w:r>
          </w:p>
        </w:tc>
        <w:tc>
          <w:tcPr>
            <w:tcW w:w="3744" w:type="dxa"/>
          </w:tcPr>
          <w:p w14:paraId="0D9B1A70" w14:textId="77777777" w:rsidR="006A675D" w:rsidRPr="004428AF" w:rsidRDefault="00A41900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Finalna verzija dokumenta.</w:t>
            </w:r>
          </w:p>
        </w:tc>
        <w:tc>
          <w:tcPr>
            <w:tcW w:w="2304" w:type="dxa"/>
          </w:tcPr>
          <w:p w14:paraId="1251EEEA" w14:textId="74EB3F21" w:rsidR="00AA4847" w:rsidRPr="004428AF" w:rsidRDefault="00A41900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Stefan Jokić</w:t>
            </w:r>
          </w:p>
        </w:tc>
      </w:tr>
      <w:tr w:rsidR="00AA4847" w:rsidRPr="004428AF" w14:paraId="74F28976" w14:textId="77777777">
        <w:tc>
          <w:tcPr>
            <w:tcW w:w="2304" w:type="dxa"/>
          </w:tcPr>
          <w:p w14:paraId="3AD01256" w14:textId="7863DD12" w:rsidR="00AA4847" w:rsidRPr="004428AF" w:rsidRDefault="00AA4847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12.11.2021.</w:t>
            </w:r>
          </w:p>
        </w:tc>
        <w:tc>
          <w:tcPr>
            <w:tcW w:w="1152" w:type="dxa"/>
          </w:tcPr>
          <w:p w14:paraId="5B5C4DE6" w14:textId="7FFB627F" w:rsidR="00AA4847" w:rsidRPr="004428AF" w:rsidRDefault="00AA4847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1.0</w:t>
            </w:r>
          </w:p>
        </w:tc>
        <w:tc>
          <w:tcPr>
            <w:tcW w:w="3744" w:type="dxa"/>
          </w:tcPr>
          <w:p w14:paraId="7F255687" w14:textId="1A4BB0FC" w:rsidR="00AA4847" w:rsidRPr="004428AF" w:rsidRDefault="00AA4847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Dorada finalne verzije</w:t>
            </w:r>
          </w:p>
        </w:tc>
        <w:tc>
          <w:tcPr>
            <w:tcW w:w="2304" w:type="dxa"/>
          </w:tcPr>
          <w:p w14:paraId="56758169" w14:textId="2D51EC38" w:rsidR="00AA4847" w:rsidRPr="004428AF" w:rsidRDefault="00AA4847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Milica Ivković</w:t>
            </w:r>
          </w:p>
        </w:tc>
      </w:tr>
    </w:tbl>
    <w:p w14:paraId="0713B0C3" w14:textId="77777777" w:rsidR="006A675D" w:rsidRPr="004428AF" w:rsidRDefault="006A675D">
      <w:pPr>
        <w:rPr>
          <w:rFonts w:ascii="Arial" w:hAnsi="Arial" w:cs="Arial"/>
          <w:lang w:val="sr-Latn-BA"/>
        </w:rPr>
      </w:pPr>
    </w:p>
    <w:p w14:paraId="1970D487" w14:textId="77777777" w:rsidR="00C418A4" w:rsidRPr="004428AF" w:rsidRDefault="00C418A4">
      <w:pPr>
        <w:pStyle w:val="Title"/>
        <w:rPr>
          <w:rFonts w:cs="Arial"/>
          <w:lang w:val="sr-Latn-BA"/>
        </w:rPr>
      </w:pPr>
    </w:p>
    <w:p w14:paraId="1895EE8D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4AED50D8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0D433C19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67654573" w14:textId="77777777" w:rsidR="00C418A4" w:rsidRPr="004428AF" w:rsidRDefault="00C418A4">
      <w:pPr>
        <w:pStyle w:val="Title"/>
        <w:rPr>
          <w:rFonts w:cs="Arial"/>
          <w:lang w:val="sr-Latn-BA"/>
        </w:rPr>
      </w:pPr>
    </w:p>
    <w:p w14:paraId="332639B9" w14:textId="77777777" w:rsidR="00C418A4" w:rsidRPr="004428AF" w:rsidRDefault="00C418A4">
      <w:pPr>
        <w:pStyle w:val="Title"/>
        <w:rPr>
          <w:rFonts w:cs="Arial"/>
          <w:lang w:val="sr-Latn-BA"/>
        </w:rPr>
      </w:pPr>
    </w:p>
    <w:p w14:paraId="5C814C17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6750FF0C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29555065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48F9EEC9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374A626C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3BAE9510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339959C2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1D15443E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53E7AD0E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79E6C434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25020218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5917084B" w14:textId="77777777" w:rsidR="00C418A4" w:rsidRPr="004428AF" w:rsidRDefault="00C418A4" w:rsidP="00C418A4">
      <w:pPr>
        <w:rPr>
          <w:rFonts w:ascii="Arial" w:hAnsi="Arial" w:cs="Arial"/>
          <w:lang w:val="sr-Latn-BA"/>
        </w:rPr>
      </w:pPr>
    </w:p>
    <w:p w14:paraId="63A5FA37" w14:textId="77777777" w:rsidR="00C418A4" w:rsidRPr="004428AF" w:rsidRDefault="00C418A4">
      <w:pPr>
        <w:pStyle w:val="Title"/>
        <w:rPr>
          <w:rFonts w:cs="Arial"/>
          <w:lang w:val="sr-Latn-BA"/>
        </w:rPr>
      </w:pPr>
    </w:p>
    <w:p w14:paraId="717CE911" w14:textId="77777777" w:rsidR="00C418A4" w:rsidRPr="004428AF" w:rsidRDefault="00C418A4">
      <w:pPr>
        <w:pStyle w:val="Title"/>
        <w:rPr>
          <w:rFonts w:cs="Arial"/>
          <w:lang w:val="sr-Latn-BA"/>
        </w:rPr>
      </w:pPr>
    </w:p>
    <w:p w14:paraId="60063041" w14:textId="77777777" w:rsidR="006A675D" w:rsidRPr="004428AF" w:rsidRDefault="00142A72">
      <w:pPr>
        <w:pStyle w:val="Title"/>
        <w:rPr>
          <w:rFonts w:cs="Arial"/>
          <w:lang w:val="sr-Latn-BA"/>
        </w:rPr>
      </w:pPr>
      <w:r w:rsidRPr="004428AF">
        <w:rPr>
          <w:rFonts w:cs="Arial"/>
          <w:lang w:val="sr-Latn-BA"/>
        </w:rPr>
        <w:br w:type="page"/>
      </w:r>
      <w:r w:rsidR="00A41900" w:rsidRPr="004428AF">
        <w:rPr>
          <w:rFonts w:cs="Arial"/>
          <w:lang w:val="sr-Latn-BA"/>
        </w:rPr>
        <w:lastRenderedPageBreak/>
        <w:t>Sadržaj</w:t>
      </w:r>
    </w:p>
    <w:p w14:paraId="7F6BB078" w14:textId="77777777" w:rsidR="00B14619" w:rsidRPr="004428AF" w:rsidRDefault="00142A72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lang w:val="sr-Latn-BA"/>
        </w:rPr>
        <w:fldChar w:fldCharType="begin"/>
      </w:r>
      <w:r w:rsidRPr="004428AF">
        <w:rPr>
          <w:rFonts w:ascii="Arial" w:hAnsi="Arial" w:cs="Arial"/>
          <w:lang w:val="sr-Latn-BA"/>
        </w:rPr>
        <w:instrText xml:space="preserve"> TOC \o "1-3" </w:instrText>
      </w:r>
      <w:r w:rsidRPr="004428AF">
        <w:rPr>
          <w:rFonts w:ascii="Arial" w:hAnsi="Arial" w:cs="Arial"/>
          <w:lang w:val="sr-Latn-BA"/>
        </w:rPr>
        <w:fldChar w:fldCharType="separate"/>
      </w:r>
      <w:r w:rsidR="00B14619" w:rsidRPr="004428AF">
        <w:rPr>
          <w:rFonts w:ascii="Arial" w:hAnsi="Arial" w:cs="Arial"/>
          <w:noProof/>
          <w:lang w:val="sr-Latn-BA"/>
        </w:rPr>
        <w:t>1.</w:t>
      </w:r>
      <w:r w:rsidR="00B14619"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="00B14619" w:rsidRPr="004428AF">
        <w:rPr>
          <w:rFonts w:ascii="Arial" w:hAnsi="Arial" w:cs="Arial"/>
          <w:noProof/>
          <w:lang w:val="sr-Latn-BA"/>
        </w:rPr>
        <w:t>Uvod</w:t>
      </w:r>
      <w:r w:rsidR="00B14619" w:rsidRPr="004428AF">
        <w:rPr>
          <w:rFonts w:ascii="Arial" w:hAnsi="Arial" w:cs="Arial"/>
          <w:noProof/>
          <w:lang w:val="sr-Latn-BA"/>
        </w:rPr>
        <w:tab/>
      </w:r>
      <w:r w:rsidR="00B14619" w:rsidRPr="004428AF">
        <w:rPr>
          <w:rFonts w:ascii="Arial" w:hAnsi="Arial" w:cs="Arial"/>
          <w:noProof/>
          <w:lang w:val="sr-Latn-BA"/>
        </w:rPr>
        <w:fldChar w:fldCharType="begin"/>
      </w:r>
      <w:r w:rsidR="00B14619" w:rsidRPr="004428AF">
        <w:rPr>
          <w:rFonts w:ascii="Arial" w:hAnsi="Arial" w:cs="Arial"/>
          <w:noProof/>
          <w:lang w:val="sr-Latn-BA"/>
        </w:rPr>
        <w:instrText xml:space="preserve"> PAGEREF _Toc89419367 \h </w:instrText>
      </w:r>
      <w:r w:rsidR="00B14619" w:rsidRPr="004428AF">
        <w:rPr>
          <w:rFonts w:ascii="Arial" w:hAnsi="Arial" w:cs="Arial"/>
          <w:noProof/>
          <w:lang w:val="sr-Latn-BA"/>
        </w:rPr>
      </w:r>
      <w:r w:rsidR="00B14619" w:rsidRPr="004428AF">
        <w:rPr>
          <w:rFonts w:ascii="Arial" w:hAnsi="Arial" w:cs="Arial"/>
          <w:noProof/>
          <w:lang w:val="sr-Latn-BA"/>
        </w:rPr>
        <w:fldChar w:fldCharType="separate"/>
      </w:r>
      <w:r w:rsidR="00B14619" w:rsidRPr="004428AF">
        <w:rPr>
          <w:rFonts w:ascii="Arial" w:hAnsi="Arial" w:cs="Arial"/>
          <w:noProof/>
          <w:lang w:val="sr-Latn-BA"/>
        </w:rPr>
        <w:t>4</w:t>
      </w:r>
      <w:r w:rsidR="00B14619" w:rsidRPr="004428AF">
        <w:rPr>
          <w:rFonts w:ascii="Arial" w:hAnsi="Arial" w:cs="Arial"/>
          <w:noProof/>
          <w:lang w:val="sr-Latn-BA"/>
        </w:rPr>
        <w:fldChar w:fldCharType="end"/>
      </w:r>
    </w:p>
    <w:p w14:paraId="615DF4DC" w14:textId="77777777" w:rsidR="00B14619" w:rsidRPr="004428AF" w:rsidRDefault="00B14619">
      <w:pPr>
        <w:pStyle w:val="TOC2"/>
        <w:tabs>
          <w:tab w:val="left" w:pos="990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1.1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Svrha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_Toc89419368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4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6C879321" w14:textId="77777777" w:rsidR="00B14619" w:rsidRPr="004428AF" w:rsidRDefault="00B14619">
      <w:pPr>
        <w:pStyle w:val="TOC2"/>
        <w:tabs>
          <w:tab w:val="left" w:pos="990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1.2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Opseg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_Toc89419369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4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282458D1" w14:textId="77777777" w:rsidR="00B14619" w:rsidRPr="004428AF" w:rsidRDefault="00B14619">
      <w:pPr>
        <w:pStyle w:val="TOC2"/>
        <w:tabs>
          <w:tab w:val="left" w:pos="990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1.3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Pojmovi, skraćenice i akronimi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_Toc89419370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4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15701F46" w14:textId="77777777" w:rsidR="00B14619" w:rsidRPr="004428AF" w:rsidRDefault="00B14619">
      <w:pPr>
        <w:pStyle w:val="TOC2"/>
        <w:tabs>
          <w:tab w:val="left" w:pos="990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1.4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Pregled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_Toc89419371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4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096C6FA3" w14:textId="77777777" w:rsidR="00B14619" w:rsidRPr="004428AF" w:rsidRDefault="00B14619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2.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Upravljanje zahtjevima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_Toc89419372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4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20038454" w14:textId="77777777" w:rsidR="00B14619" w:rsidRPr="004428AF" w:rsidRDefault="00B14619">
      <w:pPr>
        <w:pStyle w:val="TOC2"/>
        <w:tabs>
          <w:tab w:val="left" w:pos="990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2.1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Organizacija, odgovornosti i interfejsi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_Toc89419373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4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41F84243" w14:textId="77777777" w:rsidR="00B14619" w:rsidRPr="004428AF" w:rsidRDefault="00B14619">
      <w:pPr>
        <w:pStyle w:val="TOC3"/>
        <w:rPr>
          <w:rFonts w:ascii="Arial" w:hAnsi="Arial" w:cs="Arial"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lang w:val="sr-Latn-BA"/>
        </w:rPr>
        <w:t>2.1.1</w:t>
      </w:r>
      <w:r w:rsidRPr="004428AF">
        <w:rPr>
          <w:rFonts w:ascii="Arial" w:hAnsi="Arial" w:cs="Arial"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lang w:val="sr-Latn-BA"/>
        </w:rPr>
        <w:t>Vođa tima</w:t>
      </w:r>
      <w:r w:rsidRPr="004428AF">
        <w:rPr>
          <w:rFonts w:ascii="Arial" w:hAnsi="Arial" w:cs="Arial"/>
          <w:lang w:val="sr-Latn-BA"/>
        </w:rPr>
        <w:tab/>
      </w:r>
      <w:r w:rsidRPr="004428AF">
        <w:rPr>
          <w:rFonts w:ascii="Arial" w:hAnsi="Arial" w:cs="Arial"/>
          <w:lang w:val="sr-Latn-BA"/>
        </w:rPr>
        <w:fldChar w:fldCharType="begin"/>
      </w:r>
      <w:r w:rsidRPr="004428AF">
        <w:rPr>
          <w:rFonts w:ascii="Arial" w:hAnsi="Arial" w:cs="Arial"/>
          <w:lang w:val="sr-Latn-BA"/>
        </w:rPr>
        <w:instrText xml:space="preserve"> PAGEREF _Toc89419374 \h </w:instrText>
      </w:r>
      <w:r w:rsidRPr="004428AF">
        <w:rPr>
          <w:rFonts w:ascii="Arial" w:hAnsi="Arial" w:cs="Arial"/>
          <w:lang w:val="sr-Latn-BA"/>
        </w:rPr>
      </w:r>
      <w:r w:rsidRPr="004428AF">
        <w:rPr>
          <w:rFonts w:ascii="Arial" w:hAnsi="Arial" w:cs="Arial"/>
          <w:lang w:val="sr-Latn-BA"/>
        </w:rPr>
        <w:fldChar w:fldCharType="separate"/>
      </w:r>
      <w:r w:rsidRPr="004428AF">
        <w:rPr>
          <w:rFonts w:ascii="Arial" w:hAnsi="Arial" w:cs="Arial"/>
          <w:lang w:val="sr-Latn-BA"/>
        </w:rPr>
        <w:t>4</w:t>
      </w:r>
      <w:r w:rsidRPr="004428AF">
        <w:rPr>
          <w:rFonts w:ascii="Arial" w:hAnsi="Arial" w:cs="Arial"/>
          <w:lang w:val="sr-Latn-BA"/>
        </w:rPr>
        <w:fldChar w:fldCharType="end"/>
      </w:r>
    </w:p>
    <w:p w14:paraId="6C12E392" w14:textId="77777777" w:rsidR="00B14619" w:rsidRPr="004428AF" w:rsidRDefault="00B14619">
      <w:pPr>
        <w:pStyle w:val="TOC3"/>
        <w:rPr>
          <w:rFonts w:ascii="Arial" w:hAnsi="Arial" w:cs="Arial"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lang w:val="sr-Latn-BA"/>
        </w:rPr>
        <w:t>2.1.2</w:t>
      </w:r>
      <w:r w:rsidRPr="004428AF">
        <w:rPr>
          <w:rFonts w:ascii="Arial" w:hAnsi="Arial" w:cs="Arial"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lang w:val="sr-Latn-BA"/>
        </w:rPr>
        <w:t>Programer</w:t>
      </w:r>
      <w:r w:rsidRPr="004428AF">
        <w:rPr>
          <w:rFonts w:ascii="Arial" w:hAnsi="Arial" w:cs="Arial"/>
          <w:lang w:val="sr-Latn-BA"/>
        </w:rPr>
        <w:tab/>
      </w:r>
      <w:r w:rsidRPr="004428AF">
        <w:rPr>
          <w:rFonts w:ascii="Arial" w:hAnsi="Arial" w:cs="Arial"/>
          <w:lang w:val="sr-Latn-BA"/>
        </w:rPr>
        <w:fldChar w:fldCharType="begin"/>
      </w:r>
      <w:r w:rsidRPr="004428AF">
        <w:rPr>
          <w:rFonts w:ascii="Arial" w:hAnsi="Arial" w:cs="Arial"/>
          <w:lang w:val="sr-Latn-BA"/>
        </w:rPr>
        <w:instrText xml:space="preserve"> PAGEREF _Toc89419375 \h </w:instrText>
      </w:r>
      <w:r w:rsidRPr="004428AF">
        <w:rPr>
          <w:rFonts w:ascii="Arial" w:hAnsi="Arial" w:cs="Arial"/>
          <w:lang w:val="sr-Latn-BA"/>
        </w:rPr>
      </w:r>
      <w:r w:rsidRPr="004428AF">
        <w:rPr>
          <w:rFonts w:ascii="Arial" w:hAnsi="Arial" w:cs="Arial"/>
          <w:lang w:val="sr-Latn-BA"/>
        </w:rPr>
        <w:fldChar w:fldCharType="separate"/>
      </w:r>
      <w:r w:rsidRPr="004428AF">
        <w:rPr>
          <w:rFonts w:ascii="Arial" w:hAnsi="Arial" w:cs="Arial"/>
          <w:lang w:val="sr-Latn-BA"/>
        </w:rPr>
        <w:t>4</w:t>
      </w:r>
      <w:r w:rsidRPr="004428AF">
        <w:rPr>
          <w:rFonts w:ascii="Arial" w:hAnsi="Arial" w:cs="Arial"/>
          <w:lang w:val="sr-Latn-BA"/>
        </w:rPr>
        <w:fldChar w:fldCharType="end"/>
      </w:r>
    </w:p>
    <w:p w14:paraId="2BB15313" w14:textId="77777777" w:rsidR="00B14619" w:rsidRPr="004428AF" w:rsidRDefault="00B14619">
      <w:pPr>
        <w:pStyle w:val="TOC3"/>
        <w:rPr>
          <w:rFonts w:ascii="Arial" w:hAnsi="Arial" w:cs="Arial"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lang w:val="sr-Latn-BA"/>
        </w:rPr>
        <w:t>2.1.3</w:t>
      </w:r>
      <w:r w:rsidRPr="004428AF">
        <w:rPr>
          <w:rFonts w:ascii="Arial" w:hAnsi="Arial" w:cs="Arial"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lang w:val="sr-Latn-BA"/>
        </w:rPr>
        <w:t>Tester aplikacije (QA/Test inžinjer)</w:t>
      </w:r>
      <w:r w:rsidRPr="004428AF">
        <w:rPr>
          <w:rFonts w:ascii="Arial" w:hAnsi="Arial" w:cs="Arial"/>
          <w:lang w:val="sr-Latn-BA"/>
        </w:rPr>
        <w:tab/>
      </w:r>
      <w:r w:rsidRPr="004428AF">
        <w:rPr>
          <w:rFonts w:ascii="Arial" w:hAnsi="Arial" w:cs="Arial"/>
          <w:lang w:val="sr-Latn-BA"/>
        </w:rPr>
        <w:fldChar w:fldCharType="begin"/>
      </w:r>
      <w:r w:rsidRPr="004428AF">
        <w:rPr>
          <w:rFonts w:ascii="Arial" w:hAnsi="Arial" w:cs="Arial"/>
          <w:lang w:val="sr-Latn-BA"/>
        </w:rPr>
        <w:instrText xml:space="preserve"> PAGEREF _Toc89419376 \h </w:instrText>
      </w:r>
      <w:r w:rsidRPr="004428AF">
        <w:rPr>
          <w:rFonts w:ascii="Arial" w:hAnsi="Arial" w:cs="Arial"/>
          <w:lang w:val="sr-Latn-BA"/>
        </w:rPr>
      </w:r>
      <w:r w:rsidRPr="004428AF">
        <w:rPr>
          <w:rFonts w:ascii="Arial" w:hAnsi="Arial" w:cs="Arial"/>
          <w:lang w:val="sr-Latn-BA"/>
        </w:rPr>
        <w:fldChar w:fldCharType="separate"/>
      </w:r>
      <w:r w:rsidRPr="004428AF">
        <w:rPr>
          <w:rFonts w:ascii="Arial" w:hAnsi="Arial" w:cs="Arial"/>
          <w:lang w:val="sr-Latn-BA"/>
        </w:rPr>
        <w:t>4</w:t>
      </w:r>
      <w:r w:rsidRPr="004428AF">
        <w:rPr>
          <w:rFonts w:ascii="Arial" w:hAnsi="Arial" w:cs="Arial"/>
          <w:lang w:val="sr-Latn-BA"/>
        </w:rPr>
        <w:fldChar w:fldCharType="end"/>
      </w:r>
    </w:p>
    <w:p w14:paraId="4CCCBD45" w14:textId="77777777" w:rsidR="00B14619" w:rsidRPr="004428AF" w:rsidRDefault="00B14619">
      <w:pPr>
        <w:pStyle w:val="TOC3"/>
        <w:rPr>
          <w:rFonts w:ascii="Arial" w:hAnsi="Arial" w:cs="Arial"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lang w:val="sr-Latn-BA"/>
        </w:rPr>
        <w:t>2.1.4</w:t>
      </w:r>
      <w:r w:rsidRPr="004428AF">
        <w:rPr>
          <w:rFonts w:ascii="Arial" w:hAnsi="Arial" w:cs="Arial"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lang w:val="sr-Latn-BA"/>
        </w:rPr>
        <w:t>Klijent</w:t>
      </w:r>
      <w:r w:rsidRPr="004428AF">
        <w:rPr>
          <w:rFonts w:ascii="Arial" w:hAnsi="Arial" w:cs="Arial"/>
          <w:lang w:val="sr-Latn-BA"/>
        </w:rPr>
        <w:tab/>
      </w:r>
      <w:r w:rsidRPr="004428AF">
        <w:rPr>
          <w:rFonts w:ascii="Arial" w:hAnsi="Arial" w:cs="Arial"/>
          <w:lang w:val="sr-Latn-BA"/>
        </w:rPr>
        <w:fldChar w:fldCharType="begin"/>
      </w:r>
      <w:r w:rsidRPr="004428AF">
        <w:rPr>
          <w:rFonts w:ascii="Arial" w:hAnsi="Arial" w:cs="Arial"/>
          <w:lang w:val="sr-Latn-BA"/>
        </w:rPr>
        <w:instrText xml:space="preserve"> PAGEREF _Toc89419377 \h </w:instrText>
      </w:r>
      <w:r w:rsidRPr="004428AF">
        <w:rPr>
          <w:rFonts w:ascii="Arial" w:hAnsi="Arial" w:cs="Arial"/>
          <w:lang w:val="sr-Latn-BA"/>
        </w:rPr>
      </w:r>
      <w:r w:rsidRPr="004428AF">
        <w:rPr>
          <w:rFonts w:ascii="Arial" w:hAnsi="Arial" w:cs="Arial"/>
          <w:lang w:val="sr-Latn-BA"/>
        </w:rPr>
        <w:fldChar w:fldCharType="separate"/>
      </w:r>
      <w:r w:rsidRPr="004428AF">
        <w:rPr>
          <w:rFonts w:ascii="Arial" w:hAnsi="Arial" w:cs="Arial"/>
          <w:lang w:val="sr-Latn-BA"/>
        </w:rPr>
        <w:t>4</w:t>
      </w:r>
      <w:r w:rsidRPr="004428AF">
        <w:rPr>
          <w:rFonts w:ascii="Arial" w:hAnsi="Arial" w:cs="Arial"/>
          <w:lang w:val="sr-Latn-BA"/>
        </w:rPr>
        <w:fldChar w:fldCharType="end"/>
      </w:r>
    </w:p>
    <w:p w14:paraId="6585D0D6" w14:textId="77777777" w:rsidR="00B14619" w:rsidRPr="004428AF" w:rsidRDefault="00B14619">
      <w:pPr>
        <w:pStyle w:val="TOC2"/>
        <w:tabs>
          <w:tab w:val="left" w:pos="990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2.2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Alati, okruženje i infrastruktura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_Toc89419378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5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59A99A9A" w14:textId="77777777" w:rsidR="00B14619" w:rsidRPr="004428AF" w:rsidRDefault="00B14619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3.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Program upravljanja zahtjevima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_Toc89419379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5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5A9CDF42" w14:textId="77777777" w:rsidR="00B14619" w:rsidRPr="004428AF" w:rsidRDefault="00B14619">
      <w:pPr>
        <w:pStyle w:val="TOC2"/>
        <w:tabs>
          <w:tab w:val="left" w:pos="990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3.1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Identifikacija zahtjeva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_Toc89419380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5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4F2DD499" w14:textId="77777777" w:rsidR="00B14619" w:rsidRPr="004428AF" w:rsidRDefault="00B14619">
      <w:pPr>
        <w:pStyle w:val="TOC2"/>
        <w:tabs>
          <w:tab w:val="left" w:pos="990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3.2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Praćenje</w:t>
      </w:r>
      <w:r w:rsidRPr="004428AF">
        <w:rPr>
          <w:rFonts w:ascii="Arial" w:hAnsi="Arial" w:cs="Arial"/>
          <w:noProof/>
          <w:lang w:val="sr-Latn-BA"/>
        </w:rPr>
        <w:tab/>
      </w:r>
      <w:bookmarkStart w:id="0" w:name="_GoBack"/>
      <w:bookmarkEnd w:id="0"/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_Toc89419381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5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2C41C175" w14:textId="77777777" w:rsidR="00B14619" w:rsidRPr="004428AF" w:rsidRDefault="00B14619">
      <w:pPr>
        <w:pStyle w:val="TOC2"/>
        <w:tabs>
          <w:tab w:val="left" w:pos="990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3.3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Atributi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_Toc89419382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5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71A7711B" w14:textId="77777777" w:rsidR="00B14619" w:rsidRPr="004428AF" w:rsidRDefault="00B14619">
      <w:pPr>
        <w:pStyle w:val="TOC3"/>
        <w:rPr>
          <w:rFonts w:ascii="Arial" w:hAnsi="Arial" w:cs="Arial"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lang w:val="sr-Latn-BA"/>
        </w:rPr>
        <w:t>3.3.1</w:t>
      </w:r>
      <w:r w:rsidRPr="004428AF">
        <w:rPr>
          <w:rFonts w:ascii="Arial" w:hAnsi="Arial" w:cs="Arial"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lang w:val="sr-Latn-BA"/>
        </w:rPr>
        <w:t>Atributi za stavku praćenja</w:t>
      </w:r>
      <w:r w:rsidRPr="004428AF">
        <w:rPr>
          <w:rFonts w:ascii="Arial" w:hAnsi="Arial" w:cs="Arial"/>
          <w:lang w:val="sr-Latn-BA"/>
        </w:rPr>
        <w:tab/>
      </w:r>
      <w:r w:rsidRPr="004428AF">
        <w:rPr>
          <w:rFonts w:ascii="Arial" w:hAnsi="Arial" w:cs="Arial"/>
          <w:lang w:val="sr-Latn-BA"/>
        </w:rPr>
        <w:fldChar w:fldCharType="begin"/>
      </w:r>
      <w:r w:rsidRPr="004428AF">
        <w:rPr>
          <w:rFonts w:ascii="Arial" w:hAnsi="Arial" w:cs="Arial"/>
          <w:lang w:val="sr-Latn-BA"/>
        </w:rPr>
        <w:instrText xml:space="preserve"> PAGEREF _Toc89419383 \h </w:instrText>
      </w:r>
      <w:r w:rsidRPr="004428AF">
        <w:rPr>
          <w:rFonts w:ascii="Arial" w:hAnsi="Arial" w:cs="Arial"/>
          <w:lang w:val="sr-Latn-BA"/>
        </w:rPr>
      </w:r>
      <w:r w:rsidRPr="004428AF">
        <w:rPr>
          <w:rFonts w:ascii="Arial" w:hAnsi="Arial" w:cs="Arial"/>
          <w:lang w:val="sr-Latn-BA"/>
        </w:rPr>
        <w:fldChar w:fldCharType="separate"/>
      </w:r>
      <w:r w:rsidRPr="004428AF">
        <w:rPr>
          <w:rFonts w:ascii="Arial" w:hAnsi="Arial" w:cs="Arial"/>
          <w:lang w:val="sr-Latn-BA"/>
        </w:rPr>
        <w:t>5</w:t>
      </w:r>
      <w:r w:rsidRPr="004428AF">
        <w:rPr>
          <w:rFonts w:ascii="Arial" w:hAnsi="Arial" w:cs="Arial"/>
          <w:lang w:val="sr-Latn-BA"/>
        </w:rPr>
        <w:fldChar w:fldCharType="end"/>
      </w:r>
    </w:p>
    <w:p w14:paraId="3FAAFD36" w14:textId="77777777" w:rsidR="00B14619" w:rsidRPr="004428AF" w:rsidRDefault="00B14619">
      <w:pPr>
        <w:pStyle w:val="TOC2"/>
        <w:tabs>
          <w:tab w:val="left" w:pos="990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3.4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Upravljanje promjenama zahtjeva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_Toc89419384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7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1DC0E9BE" w14:textId="77777777" w:rsidR="00B14619" w:rsidRPr="004428AF" w:rsidRDefault="00B14619">
      <w:pPr>
        <w:pStyle w:val="TOC3"/>
        <w:rPr>
          <w:rFonts w:ascii="Arial" w:hAnsi="Arial" w:cs="Arial"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lang w:val="sr-Latn-BA"/>
        </w:rPr>
        <w:t>3.4.1</w:t>
      </w:r>
      <w:r w:rsidRPr="004428AF">
        <w:rPr>
          <w:rFonts w:ascii="Arial" w:hAnsi="Arial" w:cs="Arial"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lang w:val="sr-Latn-BA"/>
        </w:rPr>
        <w:t>Procesiranje promjene zahtjeva i odobravanje</w:t>
      </w:r>
      <w:r w:rsidRPr="004428AF">
        <w:rPr>
          <w:rFonts w:ascii="Arial" w:hAnsi="Arial" w:cs="Arial"/>
          <w:lang w:val="sr-Latn-BA"/>
        </w:rPr>
        <w:tab/>
      </w:r>
      <w:r w:rsidRPr="004428AF">
        <w:rPr>
          <w:rFonts w:ascii="Arial" w:hAnsi="Arial" w:cs="Arial"/>
          <w:lang w:val="sr-Latn-BA"/>
        </w:rPr>
        <w:fldChar w:fldCharType="begin"/>
      </w:r>
      <w:r w:rsidRPr="004428AF">
        <w:rPr>
          <w:rFonts w:ascii="Arial" w:hAnsi="Arial" w:cs="Arial"/>
          <w:lang w:val="sr-Latn-BA"/>
        </w:rPr>
        <w:instrText xml:space="preserve"> PAGEREF _Toc89419385 \h </w:instrText>
      </w:r>
      <w:r w:rsidRPr="004428AF">
        <w:rPr>
          <w:rFonts w:ascii="Arial" w:hAnsi="Arial" w:cs="Arial"/>
          <w:lang w:val="sr-Latn-BA"/>
        </w:rPr>
      </w:r>
      <w:r w:rsidRPr="004428AF">
        <w:rPr>
          <w:rFonts w:ascii="Arial" w:hAnsi="Arial" w:cs="Arial"/>
          <w:lang w:val="sr-Latn-BA"/>
        </w:rPr>
        <w:fldChar w:fldCharType="separate"/>
      </w:r>
      <w:r w:rsidRPr="004428AF">
        <w:rPr>
          <w:rFonts w:ascii="Arial" w:hAnsi="Arial" w:cs="Arial"/>
          <w:lang w:val="sr-Latn-BA"/>
        </w:rPr>
        <w:t>7</w:t>
      </w:r>
      <w:r w:rsidRPr="004428AF">
        <w:rPr>
          <w:rFonts w:ascii="Arial" w:hAnsi="Arial" w:cs="Arial"/>
          <w:lang w:val="sr-Latn-BA"/>
        </w:rPr>
        <w:fldChar w:fldCharType="end"/>
      </w:r>
    </w:p>
    <w:p w14:paraId="0CD3F1CC" w14:textId="77777777" w:rsidR="00B14619" w:rsidRPr="004428AF" w:rsidRDefault="00B14619">
      <w:pPr>
        <w:pStyle w:val="TOC3"/>
        <w:rPr>
          <w:rFonts w:ascii="Arial" w:hAnsi="Arial" w:cs="Arial"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lang w:val="sr-Latn-BA"/>
        </w:rPr>
        <w:t>3.4.2</w:t>
      </w:r>
      <w:r w:rsidRPr="004428AF">
        <w:rPr>
          <w:rFonts w:ascii="Arial" w:hAnsi="Arial" w:cs="Arial"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lang w:val="sr-Latn-BA"/>
        </w:rPr>
        <w:t>Kontrolna grupa</w:t>
      </w:r>
      <w:r w:rsidRPr="004428AF">
        <w:rPr>
          <w:rFonts w:ascii="Arial" w:hAnsi="Arial" w:cs="Arial"/>
          <w:lang w:val="sr-Latn-BA"/>
        </w:rPr>
        <w:tab/>
      </w:r>
      <w:r w:rsidRPr="004428AF">
        <w:rPr>
          <w:rFonts w:ascii="Arial" w:hAnsi="Arial" w:cs="Arial"/>
          <w:lang w:val="sr-Latn-BA"/>
        </w:rPr>
        <w:fldChar w:fldCharType="begin"/>
      </w:r>
      <w:r w:rsidRPr="004428AF">
        <w:rPr>
          <w:rFonts w:ascii="Arial" w:hAnsi="Arial" w:cs="Arial"/>
          <w:lang w:val="sr-Latn-BA"/>
        </w:rPr>
        <w:instrText xml:space="preserve"> PAGEREF _Toc89419386 \h </w:instrText>
      </w:r>
      <w:r w:rsidRPr="004428AF">
        <w:rPr>
          <w:rFonts w:ascii="Arial" w:hAnsi="Arial" w:cs="Arial"/>
          <w:lang w:val="sr-Latn-BA"/>
        </w:rPr>
      </w:r>
      <w:r w:rsidRPr="004428AF">
        <w:rPr>
          <w:rFonts w:ascii="Arial" w:hAnsi="Arial" w:cs="Arial"/>
          <w:lang w:val="sr-Latn-BA"/>
        </w:rPr>
        <w:fldChar w:fldCharType="separate"/>
      </w:r>
      <w:r w:rsidRPr="004428AF">
        <w:rPr>
          <w:rFonts w:ascii="Arial" w:hAnsi="Arial" w:cs="Arial"/>
          <w:lang w:val="sr-Latn-BA"/>
        </w:rPr>
        <w:t>7</w:t>
      </w:r>
      <w:r w:rsidRPr="004428AF">
        <w:rPr>
          <w:rFonts w:ascii="Arial" w:hAnsi="Arial" w:cs="Arial"/>
          <w:lang w:val="sr-Latn-BA"/>
        </w:rPr>
        <w:fldChar w:fldCharType="end"/>
      </w:r>
    </w:p>
    <w:p w14:paraId="39EFD56F" w14:textId="77777777" w:rsidR="00B14619" w:rsidRPr="004428AF" w:rsidRDefault="00B14619">
      <w:pPr>
        <w:pStyle w:val="TOC2"/>
        <w:tabs>
          <w:tab w:val="left" w:pos="990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3.5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Tokovi rada i aktivnosti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_Toc89419387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7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40DBD140" w14:textId="77777777" w:rsidR="00B14619" w:rsidRPr="004428AF" w:rsidRDefault="00B14619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4.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Kontrolne tačke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_Toc89419388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7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4BF75A7E" w14:textId="77777777" w:rsidR="00B14619" w:rsidRPr="004428AF" w:rsidRDefault="00B14619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sr-Latn-BA" w:eastAsia="bs-Latn-BA"/>
        </w:rPr>
      </w:pPr>
      <w:r w:rsidRPr="004428AF">
        <w:rPr>
          <w:rFonts w:ascii="Arial" w:hAnsi="Arial" w:cs="Arial"/>
          <w:noProof/>
          <w:lang w:val="sr-Latn-BA"/>
        </w:rPr>
        <w:t>5.</w:t>
      </w:r>
      <w:r w:rsidRPr="004428AF">
        <w:rPr>
          <w:rFonts w:ascii="Arial" w:hAnsi="Arial" w:cs="Arial"/>
          <w:noProof/>
          <w:sz w:val="22"/>
          <w:szCs w:val="22"/>
          <w:lang w:val="sr-Latn-BA" w:eastAsia="bs-Latn-BA"/>
        </w:rPr>
        <w:tab/>
      </w:r>
      <w:r w:rsidRPr="004428AF">
        <w:rPr>
          <w:rFonts w:ascii="Arial" w:hAnsi="Arial" w:cs="Arial"/>
          <w:noProof/>
          <w:lang w:val="sr-Latn-BA"/>
        </w:rPr>
        <w:t>Obuka i resursi</w:t>
      </w:r>
      <w:r w:rsidRPr="004428AF">
        <w:rPr>
          <w:rFonts w:ascii="Arial" w:hAnsi="Arial" w:cs="Arial"/>
          <w:noProof/>
          <w:lang w:val="sr-Latn-BA"/>
        </w:rPr>
        <w:tab/>
      </w:r>
      <w:r w:rsidRPr="004428AF">
        <w:rPr>
          <w:rFonts w:ascii="Arial" w:hAnsi="Arial" w:cs="Arial"/>
          <w:noProof/>
          <w:lang w:val="sr-Latn-BA"/>
        </w:rPr>
        <w:fldChar w:fldCharType="begin"/>
      </w:r>
      <w:r w:rsidRPr="004428AF">
        <w:rPr>
          <w:rFonts w:ascii="Arial" w:hAnsi="Arial" w:cs="Arial"/>
          <w:noProof/>
          <w:lang w:val="sr-Latn-BA"/>
        </w:rPr>
        <w:instrText xml:space="preserve"> PAGEREF _Toc89419389 \h </w:instrText>
      </w:r>
      <w:r w:rsidRPr="004428AF">
        <w:rPr>
          <w:rFonts w:ascii="Arial" w:hAnsi="Arial" w:cs="Arial"/>
          <w:noProof/>
          <w:lang w:val="sr-Latn-BA"/>
        </w:rPr>
      </w:r>
      <w:r w:rsidRPr="004428AF">
        <w:rPr>
          <w:rFonts w:ascii="Arial" w:hAnsi="Arial" w:cs="Arial"/>
          <w:noProof/>
          <w:lang w:val="sr-Latn-BA"/>
        </w:rPr>
        <w:fldChar w:fldCharType="separate"/>
      </w:r>
      <w:r w:rsidRPr="004428AF">
        <w:rPr>
          <w:rFonts w:ascii="Arial" w:hAnsi="Arial" w:cs="Arial"/>
          <w:noProof/>
          <w:lang w:val="sr-Latn-BA"/>
        </w:rPr>
        <w:t>7</w:t>
      </w:r>
      <w:r w:rsidRPr="004428AF">
        <w:rPr>
          <w:rFonts w:ascii="Arial" w:hAnsi="Arial" w:cs="Arial"/>
          <w:noProof/>
          <w:lang w:val="sr-Latn-BA"/>
        </w:rPr>
        <w:fldChar w:fldCharType="end"/>
      </w:r>
    </w:p>
    <w:p w14:paraId="003DF2FF" w14:textId="77777777" w:rsidR="006A675D" w:rsidRPr="004428AF" w:rsidRDefault="00142A72">
      <w:pPr>
        <w:pStyle w:val="Title"/>
        <w:rPr>
          <w:rFonts w:cs="Arial"/>
          <w:lang w:val="sr-Latn-BA"/>
        </w:rPr>
      </w:pPr>
      <w:r w:rsidRPr="004428AF">
        <w:rPr>
          <w:rFonts w:cs="Arial"/>
          <w:lang w:val="sr-Latn-BA"/>
        </w:rPr>
        <w:fldChar w:fldCharType="end"/>
      </w:r>
      <w:r w:rsidRPr="004428AF">
        <w:rPr>
          <w:rFonts w:cs="Arial"/>
          <w:lang w:val="sr-Latn-BA"/>
        </w:rPr>
        <w:br w:type="page"/>
      </w:r>
      <w:r w:rsidR="00C418A4" w:rsidRPr="004428AF">
        <w:rPr>
          <w:rFonts w:cs="Arial"/>
          <w:lang w:val="sr-Latn-BA"/>
        </w:rPr>
        <w:lastRenderedPageBreak/>
        <w:t xml:space="preserve">Plan upravljanja zahtjevima  </w:t>
      </w:r>
    </w:p>
    <w:p w14:paraId="639FCE44" w14:textId="77777777" w:rsidR="006A675D" w:rsidRPr="004428AF" w:rsidRDefault="00B25252">
      <w:pPr>
        <w:pStyle w:val="Heading1"/>
        <w:rPr>
          <w:rFonts w:cs="Arial"/>
          <w:lang w:val="sr-Latn-BA"/>
        </w:rPr>
      </w:pPr>
      <w:bookmarkStart w:id="1" w:name="_Toc89419367"/>
      <w:r w:rsidRPr="004428AF">
        <w:rPr>
          <w:rFonts w:cs="Arial"/>
          <w:lang w:val="sr-Latn-BA"/>
        </w:rPr>
        <w:t>Uvod</w:t>
      </w:r>
      <w:bookmarkEnd w:id="1"/>
    </w:p>
    <w:p w14:paraId="04B8F84D" w14:textId="77777777" w:rsidR="006A675D" w:rsidRPr="004428AF" w:rsidRDefault="005D617C" w:rsidP="00357564">
      <w:pPr>
        <w:pStyle w:val="InfoBlue"/>
        <w:ind w:left="0" w:firstLine="720"/>
        <w:rPr>
          <w:rFonts w:ascii="Arial" w:hAnsi="Arial" w:cs="Arial"/>
          <w:i/>
          <w:lang w:val="sr-Latn-BA"/>
        </w:rPr>
      </w:pPr>
      <w:r w:rsidRPr="004428AF">
        <w:rPr>
          <w:rFonts w:ascii="Arial" w:hAnsi="Arial" w:cs="Arial"/>
          <w:lang w:val="sr-Latn-BA"/>
        </w:rPr>
        <w:t>Dokument Plan upravljanja zahtjevima sadrži detaljan opis kako postaviti zahtjeve projekta i kako će projekat odgovoriti na promjenu istih.</w:t>
      </w:r>
    </w:p>
    <w:p w14:paraId="471A4B8F" w14:textId="77777777" w:rsidR="006A675D" w:rsidRPr="004428AF" w:rsidRDefault="00677E2D">
      <w:pPr>
        <w:pStyle w:val="Heading2"/>
        <w:rPr>
          <w:rFonts w:cs="Arial"/>
          <w:lang w:val="sr-Latn-BA"/>
        </w:rPr>
      </w:pPr>
      <w:bookmarkStart w:id="2" w:name="_Toc89419368"/>
      <w:r w:rsidRPr="004428AF">
        <w:rPr>
          <w:rFonts w:cs="Arial"/>
          <w:lang w:val="sr-Latn-BA"/>
        </w:rPr>
        <w:t>Svrha</w:t>
      </w:r>
      <w:bookmarkEnd w:id="2"/>
    </w:p>
    <w:p w14:paraId="56D17F85" w14:textId="77777777" w:rsidR="006A675D" w:rsidRPr="004428AF" w:rsidRDefault="00677E2D" w:rsidP="00357564">
      <w:pPr>
        <w:pStyle w:val="InfoBlue"/>
        <w:ind w:left="0"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Svrha dokumenta Plan upravljanja zahtjevima je definisanje smjernica za prikupljanje zahtjeva korisničke strane, načina na koji će projekat odgovoriti na promjenu istih i načina organizacije modela zahtjeva.</w:t>
      </w:r>
    </w:p>
    <w:p w14:paraId="3E15F19A" w14:textId="77777777" w:rsidR="006A675D" w:rsidRPr="004428AF" w:rsidRDefault="00677E2D">
      <w:pPr>
        <w:pStyle w:val="Heading2"/>
        <w:rPr>
          <w:rFonts w:cs="Arial"/>
          <w:lang w:val="sr-Latn-BA"/>
        </w:rPr>
      </w:pPr>
      <w:bookmarkStart w:id="3" w:name="_Toc89419369"/>
      <w:r w:rsidRPr="004428AF">
        <w:rPr>
          <w:rFonts w:cs="Arial"/>
          <w:lang w:val="sr-Latn-BA"/>
        </w:rPr>
        <w:t>Opseg</w:t>
      </w:r>
      <w:bookmarkEnd w:id="3"/>
    </w:p>
    <w:p w14:paraId="6AE26414" w14:textId="77777777" w:rsidR="006A675D" w:rsidRPr="004428AF" w:rsidRDefault="00677E2D" w:rsidP="00357564">
      <w:pPr>
        <w:pStyle w:val="InfoBlue"/>
        <w:ind w:left="0"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 xml:space="preserve">Dokument </w:t>
      </w:r>
      <w:r w:rsidR="005C443C" w:rsidRPr="004428AF">
        <w:rPr>
          <w:rFonts w:ascii="Arial" w:hAnsi="Arial" w:cs="Arial"/>
          <w:lang w:val="sr-Latn-BA"/>
        </w:rPr>
        <w:t xml:space="preserve">Plan upravljanja zahtjevima ograničen je na projekat Editor za kombinatorne mreze. Dijelovi </w:t>
      </w:r>
      <w:r w:rsidR="00076265" w:rsidRPr="004428AF">
        <w:rPr>
          <w:rFonts w:ascii="Arial" w:hAnsi="Arial" w:cs="Arial"/>
          <w:lang w:val="sr-Latn-BA"/>
        </w:rPr>
        <w:t xml:space="preserve">dokumenta </w:t>
      </w:r>
      <w:r w:rsidR="005C443C" w:rsidRPr="004428AF">
        <w:rPr>
          <w:rFonts w:ascii="Arial" w:hAnsi="Arial" w:cs="Arial"/>
          <w:lang w:val="sr-Latn-BA"/>
        </w:rPr>
        <w:t>mogu</w:t>
      </w:r>
      <w:r w:rsidR="00076265" w:rsidRPr="004428AF">
        <w:rPr>
          <w:rFonts w:ascii="Arial" w:hAnsi="Arial" w:cs="Arial"/>
          <w:lang w:val="sr-Latn-BA"/>
        </w:rPr>
        <w:t xml:space="preserve"> se</w:t>
      </w:r>
      <w:r w:rsidR="005C443C" w:rsidRPr="004428AF">
        <w:rPr>
          <w:rFonts w:ascii="Arial" w:hAnsi="Arial" w:cs="Arial"/>
          <w:lang w:val="sr-Latn-BA"/>
        </w:rPr>
        <w:t xml:space="preserve"> koristiti kao referenca u drugim projektima</w:t>
      </w:r>
      <w:r w:rsidR="00076265" w:rsidRPr="004428AF">
        <w:rPr>
          <w:rFonts w:ascii="Arial" w:hAnsi="Arial" w:cs="Arial"/>
          <w:lang w:val="sr-Latn-BA"/>
        </w:rPr>
        <w:t xml:space="preserve"> </w:t>
      </w:r>
      <w:r w:rsidRPr="004428AF">
        <w:rPr>
          <w:rFonts w:ascii="Arial" w:hAnsi="Arial" w:cs="Arial"/>
          <w:lang w:val="sr-Latn-BA"/>
        </w:rPr>
        <w:t xml:space="preserve"> </w:t>
      </w:r>
      <w:r w:rsidR="00076265" w:rsidRPr="004428AF">
        <w:rPr>
          <w:rFonts w:ascii="Arial" w:hAnsi="Arial" w:cs="Arial"/>
          <w:lang w:val="sr-Latn-BA"/>
        </w:rPr>
        <w:t>editorskog tipa, ali kao cjelina ne bi bio odgovarajući.</w:t>
      </w:r>
    </w:p>
    <w:p w14:paraId="0A2649E1" w14:textId="77777777" w:rsidR="006A675D" w:rsidRPr="004428AF" w:rsidRDefault="00076265">
      <w:pPr>
        <w:pStyle w:val="Heading2"/>
        <w:rPr>
          <w:rFonts w:cs="Arial"/>
          <w:lang w:val="sr-Latn-BA"/>
        </w:rPr>
      </w:pPr>
      <w:bookmarkStart w:id="4" w:name="_Toc89419370"/>
      <w:r w:rsidRPr="004428AF">
        <w:rPr>
          <w:rFonts w:cs="Arial"/>
          <w:lang w:val="sr-Latn-BA"/>
        </w:rPr>
        <w:t>Pojmovi, skraćenice i akronimi</w:t>
      </w:r>
      <w:bookmarkEnd w:id="4"/>
    </w:p>
    <w:p w14:paraId="14E19BF6" w14:textId="4286D41A" w:rsidR="006A675D" w:rsidRPr="004428AF" w:rsidRDefault="00076265" w:rsidP="00B14619">
      <w:pPr>
        <w:pStyle w:val="InfoBlue"/>
        <w:ind w:left="0"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Svi korišteni, nepoznati pojmovi, akronimi i skraćenice su opisani u dokumentu Rječnik (Glossary).</w:t>
      </w:r>
    </w:p>
    <w:p w14:paraId="731A1C60" w14:textId="77777777" w:rsidR="006A675D" w:rsidRPr="004428AF" w:rsidRDefault="00076265">
      <w:pPr>
        <w:pStyle w:val="Heading2"/>
        <w:rPr>
          <w:rFonts w:cs="Arial"/>
          <w:lang w:val="sr-Latn-BA"/>
        </w:rPr>
      </w:pPr>
      <w:bookmarkStart w:id="5" w:name="_Toc89419371"/>
      <w:r w:rsidRPr="004428AF">
        <w:rPr>
          <w:rFonts w:cs="Arial"/>
          <w:lang w:val="sr-Latn-BA"/>
        </w:rPr>
        <w:t>Pregled</w:t>
      </w:r>
      <w:bookmarkEnd w:id="5"/>
    </w:p>
    <w:p w14:paraId="4BBF9239" w14:textId="77777777" w:rsidR="006A675D" w:rsidRPr="004428AF" w:rsidRDefault="00076265" w:rsidP="00B14619">
      <w:pPr>
        <w:pStyle w:val="InfoBlue"/>
        <w:ind w:left="0"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 xml:space="preserve">Dokument Plan upravljanja zahtjevima </w:t>
      </w:r>
      <w:r w:rsidR="002D76EF" w:rsidRPr="004428AF">
        <w:rPr>
          <w:rFonts w:ascii="Arial" w:hAnsi="Arial" w:cs="Arial"/>
          <w:lang w:val="sr-Latn-BA"/>
        </w:rPr>
        <w:t>predstavlja detaljan pregled plana za upravljanje zahtjevima.</w:t>
      </w:r>
    </w:p>
    <w:p w14:paraId="0F597E96" w14:textId="77777777" w:rsidR="006A675D" w:rsidRPr="004428AF" w:rsidRDefault="002D76EF">
      <w:pPr>
        <w:pStyle w:val="Heading1"/>
        <w:rPr>
          <w:rFonts w:cs="Arial"/>
          <w:lang w:val="sr-Latn-BA"/>
        </w:rPr>
      </w:pPr>
      <w:bookmarkStart w:id="6" w:name="_Toc89419372"/>
      <w:r w:rsidRPr="004428AF">
        <w:rPr>
          <w:rFonts w:cs="Arial"/>
          <w:lang w:val="sr-Latn-BA"/>
        </w:rPr>
        <w:t>Upravljanje zahtjevima</w:t>
      </w:r>
      <w:bookmarkEnd w:id="6"/>
    </w:p>
    <w:p w14:paraId="7759E6DA" w14:textId="77777777" w:rsidR="006A675D" w:rsidRPr="004428AF" w:rsidRDefault="002D76EF">
      <w:pPr>
        <w:pStyle w:val="Heading2"/>
        <w:rPr>
          <w:rFonts w:cs="Arial"/>
          <w:lang w:val="sr-Latn-BA"/>
        </w:rPr>
      </w:pPr>
      <w:bookmarkStart w:id="7" w:name="_Toc89419373"/>
      <w:r w:rsidRPr="004428AF">
        <w:rPr>
          <w:rFonts w:cs="Arial"/>
          <w:lang w:val="sr-Latn-BA"/>
        </w:rPr>
        <w:t>Organizacija, odgovornosti i interfejsi</w:t>
      </w:r>
      <w:bookmarkEnd w:id="7"/>
    </w:p>
    <w:p w14:paraId="4EFA3966" w14:textId="77777777" w:rsidR="006A675D" w:rsidRPr="004428AF" w:rsidRDefault="007D544C" w:rsidP="007D544C">
      <w:pPr>
        <w:pStyle w:val="Heading3"/>
        <w:rPr>
          <w:rFonts w:cs="Arial"/>
          <w:i w:val="0"/>
          <w:lang w:val="sr-Latn-BA"/>
        </w:rPr>
      </w:pPr>
      <w:bookmarkStart w:id="8" w:name="_Toc89419374"/>
      <w:r w:rsidRPr="004428AF">
        <w:rPr>
          <w:rFonts w:cs="Arial"/>
          <w:i w:val="0"/>
          <w:lang w:val="sr-Latn-BA"/>
        </w:rPr>
        <w:t>Vođa tima</w:t>
      </w:r>
      <w:bookmarkEnd w:id="8"/>
    </w:p>
    <w:p w14:paraId="7078CFCC" w14:textId="77777777" w:rsidR="003B3E58" w:rsidRPr="004428AF" w:rsidRDefault="00B42456" w:rsidP="00EF3532">
      <w:pPr>
        <w:ind w:left="720"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 xml:space="preserve">Vođa tima predstavlja rukovodioca projekta, vezu između klijenta i tima za razvoj. </w:t>
      </w:r>
      <w:r w:rsidR="00130E23" w:rsidRPr="004428AF">
        <w:rPr>
          <w:rFonts w:ascii="Arial" w:hAnsi="Arial" w:cs="Arial"/>
          <w:lang w:val="sr-Latn-BA"/>
        </w:rPr>
        <w:t>Zadužen je da definiše potrebne zahtjeve, bilježi i prosleđuje na procjenu. Nakon procjene i analize vođa tima prikupljene zahtjeve prosleđuje klijentu. U slučaju izmjena ili nejasnoća u zahtjevima klijent se direktno obraća vođi tima.</w:t>
      </w:r>
      <w:r w:rsidR="003B3E58" w:rsidRPr="004428AF">
        <w:rPr>
          <w:rFonts w:ascii="Arial" w:hAnsi="Arial" w:cs="Arial"/>
          <w:lang w:val="sr-Latn-BA"/>
        </w:rPr>
        <w:t xml:space="preserve"> Na kraju kontrolne tačke(svakih 15 dana) vođa tima je dužan da podnese izvještaj klijentu o stanju projekta.</w:t>
      </w:r>
      <w:r w:rsidR="001642EF" w:rsidRPr="004428AF">
        <w:rPr>
          <w:rFonts w:ascii="Arial" w:hAnsi="Arial" w:cs="Arial"/>
          <w:lang w:val="sr-Latn-BA"/>
        </w:rPr>
        <w:t xml:space="preserve"> Ukoliko tim za</w:t>
      </w:r>
      <w:r w:rsidR="003B3E58" w:rsidRPr="004428AF">
        <w:rPr>
          <w:rFonts w:ascii="Arial" w:hAnsi="Arial" w:cs="Arial"/>
          <w:lang w:val="sr-Latn-BA"/>
        </w:rPr>
        <w:t xml:space="preserve"> </w:t>
      </w:r>
      <w:r w:rsidR="001642EF" w:rsidRPr="004428AF">
        <w:rPr>
          <w:rFonts w:ascii="Arial" w:hAnsi="Arial" w:cs="Arial"/>
          <w:lang w:val="sr-Latn-BA"/>
        </w:rPr>
        <w:t xml:space="preserve">razvoj </w:t>
      </w:r>
      <w:r w:rsidR="003B3E58" w:rsidRPr="004428AF">
        <w:rPr>
          <w:rFonts w:ascii="Arial" w:hAnsi="Arial" w:cs="Arial"/>
          <w:lang w:val="sr-Latn-BA"/>
        </w:rPr>
        <w:t xml:space="preserve">projekta uvidi da je potrebna izmjena zahtjeva, vođa tima je zadužen za pregovore sa klijentom. </w:t>
      </w:r>
    </w:p>
    <w:p w14:paraId="65C8CBD4" w14:textId="77777777" w:rsidR="003B3E58" w:rsidRPr="004428AF" w:rsidRDefault="003B3E58" w:rsidP="003B3E58">
      <w:pPr>
        <w:pStyle w:val="Heading3"/>
        <w:rPr>
          <w:rFonts w:cs="Arial"/>
          <w:lang w:val="sr-Latn-BA"/>
        </w:rPr>
      </w:pPr>
      <w:bookmarkStart w:id="9" w:name="_Toc89419375"/>
      <w:r w:rsidRPr="004428AF">
        <w:rPr>
          <w:rFonts w:cs="Arial"/>
          <w:i w:val="0"/>
          <w:lang w:val="sr-Latn-BA"/>
        </w:rPr>
        <w:t>Programer</w:t>
      </w:r>
      <w:bookmarkEnd w:id="9"/>
      <w:r w:rsidR="00EF3532" w:rsidRPr="004428AF">
        <w:rPr>
          <w:rFonts w:cs="Arial"/>
          <w:i w:val="0"/>
          <w:lang w:val="sr-Latn-BA"/>
        </w:rPr>
        <w:t xml:space="preserve"> </w:t>
      </w:r>
    </w:p>
    <w:p w14:paraId="634074A2" w14:textId="77777777" w:rsidR="007D544C" w:rsidRPr="004428AF" w:rsidRDefault="002B3DAC" w:rsidP="00EF3532">
      <w:pPr>
        <w:ind w:left="720"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Programer</w:t>
      </w:r>
      <w:r w:rsidR="00E17356" w:rsidRPr="004428AF">
        <w:rPr>
          <w:rFonts w:ascii="Arial" w:hAnsi="Arial" w:cs="Arial"/>
          <w:lang w:val="sr-Latn-BA"/>
        </w:rPr>
        <w:t xml:space="preserve"> predstavlja člana tima za razvoj projekta. Programer je zadužen da radi na razvoju projekta, njegovog modela, kao i preslikavanje odobrenih zahtjeva u programski kod.</w:t>
      </w:r>
      <w:r w:rsidRPr="004428AF">
        <w:rPr>
          <w:rFonts w:ascii="Arial" w:hAnsi="Arial" w:cs="Arial"/>
          <w:lang w:val="sr-Latn-BA"/>
        </w:rPr>
        <w:t xml:space="preserve"> </w:t>
      </w:r>
      <w:r w:rsidR="00E17356" w:rsidRPr="004428AF">
        <w:rPr>
          <w:rFonts w:ascii="Arial" w:hAnsi="Arial" w:cs="Arial"/>
          <w:lang w:val="sr-Latn-BA"/>
        </w:rPr>
        <w:t>O</w:t>
      </w:r>
      <w:r w:rsidRPr="004428AF">
        <w:rPr>
          <w:rFonts w:ascii="Arial" w:hAnsi="Arial" w:cs="Arial"/>
          <w:lang w:val="sr-Latn-BA"/>
        </w:rPr>
        <w:t>dgovoran</w:t>
      </w:r>
      <w:r w:rsidR="00E17356" w:rsidRPr="004428AF">
        <w:rPr>
          <w:rFonts w:ascii="Arial" w:hAnsi="Arial" w:cs="Arial"/>
          <w:lang w:val="sr-Latn-BA"/>
        </w:rPr>
        <w:t xml:space="preserve"> je</w:t>
      </w:r>
      <w:r w:rsidRPr="004428AF">
        <w:rPr>
          <w:rFonts w:ascii="Arial" w:hAnsi="Arial" w:cs="Arial"/>
          <w:lang w:val="sr-Latn-BA"/>
        </w:rPr>
        <w:t xml:space="preserve"> za održavanje “matrice” odobrenih zahtjeva od strane klijenta. Vrši prijedlog izmjena zahtjeva korisnika te prosleđuje vođi tima.</w:t>
      </w:r>
      <w:r w:rsidR="00036766" w:rsidRPr="004428AF">
        <w:rPr>
          <w:rFonts w:ascii="Arial" w:hAnsi="Arial" w:cs="Arial"/>
          <w:lang w:val="sr-Latn-BA"/>
        </w:rPr>
        <w:t xml:space="preserve"> Razvojni tim treba realizovati zahtjeve prema potrebama korisnika i proslijediti klijentu na validaciju.</w:t>
      </w:r>
    </w:p>
    <w:p w14:paraId="3AC744EA" w14:textId="77777777" w:rsidR="00EF3532" w:rsidRPr="004428AF" w:rsidRDefault="00EF3532" w:rsidP="00EF3532">
      <w:pPr>
        <w:pStyle w:val="Heading3"/>
        <w:rPr>
          <w:rFonts w:cs="Arial"/>
          <w:i w:val="0"/>
          <w:lang w:val="sr-Latn-BA"/>
        </w:rPr>
      </w:pPr>
      <w:bookmarkStart w:id="10" w:name="_Toc89419376"/>
      <w:r w:rsidRPr="004428AF">
        <w:rPr>
          <w:rFonts w:cs="Arial"/>
          <w:i w:val="0"/>
          <w:lang w:val="sr-Latn-BA"/>
        </w:rPr>
        <w:t>Tester aplikacije (QA/Test inžinjer)</w:t>
      </w:r>
      <w:bookmarkEnd w:id="10"/>
      <w:r w:rsidRPr="004428AF">
        <w:rPr>
          <w:rFonts w:cs="Arial"/>
          <w:i w:val="0"/>
          <w:lang w:val="sr-Latn-BA"/>
        </w:rPr>
        <w:t xml:space="preserve"> </w:t>
      </w:r>
    </w:p>
    <w:p w14:paraId="09ABAB97" w14:textId="77777777" w:rsidR="00EF3532" w:rsidRPr="004428AF" w:rsidRDefault="00EF3532" w:rsidP="00036766">
      <w:pPr>
        <w:ind w:left="720"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 xml:space="preserve">QA/Test inžinjer </w:t>
      </w:r>
      <w:r w:rsidR="00036766" w:rsidRPr="004428AF">
        <w:rPr>
          <w:rFonts w:ascii="Arial" w:hAnsi="Arial" w:cs="Arial"/>
          <w:lang w:val="sr-Latn-BA"/>
        </w:rPr>
        <w:t>izvršava poređenje krajnjeg proizvoda sa odobrenim zahtjevima od strane klijenta. Kada QA/Test inžinjer utvrdi da su svi klijentovi zahtjevi ispunjeni, zadužen je da dostavi validaciju klijentu i da sav proces dokumentuje.</w:t>
      </w:r>
    </w:p>
    <w:p w14:paraId="19E26685" w14:textId="77777777" w:rsidR="00036766" w:rsidRPr="004428AF" w:rsidRDefault="00036766" w:rsidP="00036766">
      <w:pPr>
        <w:pStyle w:val="Heading3"/>
        <w:rPr>
          <w:rFonts w:cs="Arial"/>
          <w:i w:val="0"/>
          <w:lang w:val="sr-Latn-BA"/>
        </w:rPr>
      </w:pPr>
      <w:bookmarkStart w:id="11" w:name="_Toc89419377"/>
      <w:r w:rsidRPr="004428AF">
        <w:rPr>
          <w:rFonts w:cs="Arial"/>
          <w:i w:val="0"/>
          <w:lang w:val="sr-Latn-BA"/>
        </w:rPr>
        <w:t>Klijent</w:t>
      </w:r>
      <w:bookmarkEnd w:id="11"/>
    </w:p>
    <w:p w14:paraId="1D83CBAB" w14:textId="77777777" w:rsidR="00036766" w:rsidRPr="004428AF" w:rsidRDefault="00036766" w:rsidP="00036766">
      <w:pPr>
        <w:ind w:left="720"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Klijent je zadužen za odobravanje i definisanje zahtjeva. Sa razvojnim timom klijent komunicira preko vođe tima</w:t>
      </w:r>
    </w:p>
    <w:p w14:paraId="6429204F" w14:textId="77777777" w:rsidR="006A675D" w:rsidRPr="004428AF" w:rsidRDefault="00036766">
      <w:pPr>
        <w:pStyle w:val="Heading2"/>
        <w:rPr>
          <w:rFonts w:cs="Arial"/>
          <w:lang w:val="sr-Latn-BA"/>
        </w:rPr>
      </w:pPr>
      <w:bookmarkStart w:id="12" w:name="_Toc89419378"/>
      <w:r w:rsidRPr="004428AF">
        <w:rPr>
          <w:rFonts w:cs="Arial"/>
          <w:lang w:val="sr-Latn-BA"/>
        </w:rPr>
        <w:lastRenderedPageBreak/>
        <w:t>Alati, okruženje i infrastruktura</w:t>
      </w:r>
      <w:bookmarkEnd w:id="12"/>
    </w:p>
    <w:p w14:paraId="18C95197" w14:textId="77777777" w:rsidR="006A675D" w:rsidRPr="004428AF" w:rsidRDefault="00AB2D40" w:rsidP="001C2694">
      <w:pPr>
        <w:pStyle w:val="InfoBlue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Alati i okruženja koja će biti korišteni za razvoj projekta su:</w:t>
      </w:r>
    </w:p>
    <w:p w14:paraId="7E4BCDFE" w14:textId="77777777" w:rsidR="00AB2D40" w:rsidRPr="004428AF" w:rsidRDefault="00AB2D40" w:rsidP="00AB2D40">
      <w:pPr>
        <w:pStyle w:val="BodyText"/>
        <w:numPr>
          <w:ilvl w:val="0"/>
          <w:numId w:val="31"/>
        </w:numPr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SAP PowerDesigner, kreiranje i razvoj statičkog i dinamičkog modela,</w:t>
      </w:r>
    </w:p>
    <w:p w14:paraId="3D2A75B2" w14:textId="77777777" w:rsidR="00AB2D40" w:rsidRPr="004428AF" w:rsidRDefault="00AB2D40" w:rsidP="00AB2D40">
      <w:pPr>
        <w:pStyle w:val="BodyText"/>
        <w:numPr>
          <w:ilvl w:val="0"/>
          <w:numId w:val="31"/>
        </w:numPr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J</w:t>
      </w:r>
      <w:r w:rsidR="00326883" w:rsidRPr="004428AF">
        <w:rPr>
          <w:rFonts w:ascii="Arial" w:hAnsi="Arial" w:cs="Arial"/>
          <w:lang w:val="sr-Latn-BA"/>
        </w:rPr>
        <w:t>ava</w:t>
      </w:r>
      <w:r w:rsidRPr="004428AF">
        <w:rPr>
          <w:rFonts w:ascii="Arial" w:hAnsi="Arial" w:cs="Arial"/>
          <w:lang w:val="sr-Latn-BA"/>
        </w:rPr>
        <w:t xml:space="preserve"> development kit, verzija 15.0.1</w:t>
      </w:r>
      <w:r w:rsidR="00326883" w:rsidRPr="004428AF">
        <w:rPr>
          <w:rFonts w:ascii="Arial" w:hAnsi="Arial" w:cs="Arial"/>
          <w:lang w:val="sr-Latn-BA"/>
        </w:rPr>
        <w:t xml:space="preserve"> (jdk-15.0.1)</w:t>
      </w:r>
      <w:r w:rsidRPr="004428AF">
        <w:rPr>
          <w:rFonts w:ascii="Arial" w:hAnsi="Arial" w:cs="Arial"/>
          <w:lang w:val="sr-Latn-BA"/>
        </w:rPr>
        <w:t>, J</w:t>
      </w:r>
      <w:r w:rsidR="00326883" w:rsidRPr="004428AF">
        <w:rPr>
          <w:rFonts w:ascii="Arial" w:hAnsi="Arial" w:cs="Arial"/>
          <w:lang w:val="sr-Latn-BA"/>
        </w:rPr>
        <w:t>ava</w:t>
      </w:r>
      <w:r w:rsidRPr="004428AF">
        <w:rPr>
          <w:rFonts w:ascii="Arial" w:hAnsi="Arial" w:cs="Arial"/>
          <w:lang w:val="sr-Latn-BA"/>
        </w:rPr>
        <w:t xml:space="preserve"> runtime environment JavaSE-14 (Java Standard Edition-14)</w:t>
      </w:r>
      <w:r w:rsidR="00326883" w:rsidRPr="004428AF">
        <w:rPr>
          <w:rFonts w:ascii="Arial" w:hAnsi="Arial" w:cs="Arial"/>
          <w:lang w:val="sr-Latn-BA"/>
        </w:rPr>
        <w:t>,</w:t>
      </w:r>
    </w:p>
    <w:p w14:paraId="20F20136" w14:textId="77777777" w:rsidR="00AB2D40" w:rsidRPr="004428AF" w:rsidRDefault="00AB2D40" w:rsidP="00AB2D40">
      <w:pPr>
        <w:pStyle w:val="BodyText"/>
        <w:numPr>
          <w:ilvl w:val="0"/>
          <w:numId w:val="31"/>
        </w:numPr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Eclipse IDE for Java Developers, okruženje verzija: 2021-09 (4.21.0)</w:t>
      </w:r>
      <w:r w:rsidR="00326883" w:rsidRPr="004428AF">
        <w:rPr>
          <w:rFonts w:ascii="Arial" w:hAnsi="Arial" w:cs="Arial"/>
          <w:lang w:val="sr-Latn-BA"/>
        </w:rPr>
        <w:t>,</w:t>
      </w:r>
    </w:p>
    <w:p w14:paraId="7F253C65" w14:textId="77777777" w:rsidR="00326883" w:rsidRPr="004428AF" w:rsidRDefault="00326883" w:rsidP="00AB2D40">
      <w:pPr>
        <w:pStyle w:val="BodyText"/>
        <w:numPr>
          <w:ilvl w:val="0"/>
          <w:numId w:val="31"/>
        </w:numPr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Redmine, sistem za monitoring projekata.</w:t>
      </w:r>
    </w:p>
    <w:p w14:paraId="528AEF58" w14:textId="77777777" w:rsidR="006A675D" w:rsidRPr="004428AF" w:rsidRDefault="00326883">
      <w:pPr>
        <w:pStyle w:val="Heading1"/>
        <w:rPr>
          <w:rFonts w:cs="Arial"/>
          <w:lang w:val="sr-Latn-BA"/>
        </w:rPr>
      </w:pPr>
      <w:bookmarkStart w:id="13" w:name="_Toc89419379"/>
      <w:r w:rsidRPr="004428AF">
        <w:rPr>
          <w:rFonts w:cs="Arial"/>
          <w:lang w:val="sr-Latn-BA"/>
        </w:rPr>
        <w:t>Program upravljanja zahtjevima</w:t>
      </w:r>
      <w:bookmarkEnd w:id="13"/>
    </w:p>
    <w:p w14:paraId="370CD82A" w14:textId="77777777" w:rsidR="006A675D" w:rsidRPr="004428AF" w:rsidRDefault="00326883">
      <w:pPr>
        <w:pStyle w:val="Heading2"/>
        <w:rPr>
          <w:rFonts w:cs="Arial"/>
          <w:lang w:val="sr-Latn-BA"/>
        </w:rPr>
      </w:pPr>
      <w:bookmarkStart w:id="14" w:name="_Toc89419380"/>
      <w:r w:rsidRPr="004428AF">
        <w:rPr>
          <w:rFonts w:cs="Arial"/>
          <w:lang w:val="sr-Latn-BA"/>
        </w:rPr>
        <w:t>Identifikacija zahtjeva</w:t>
      </w:r>
      <w:bookmarkEnd w:id="14"/>
    </w:p>
    <w:p w14:paraId="02CD8AE5" w14:textId="77777777" w:rsidR="006A675D" w:rsidRPr="004428AF" w:rsidRDefault="006A675D" w:rsidP="00326883">
      <w:pPr>
        <w:pStyle w:val="BodyText"/>
        <w:ind w:left="0"/>
        <w:rPr>
          <w:rFonts w:ascii="Arial" w:hAnsi="Arial" w:cs="Arial"/>
          <w:lang w:val="sr-Latn-BA"/>
        </w:rPr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22"/>
        <w:gridCol w:w="3284"/>
        <w:gridCol w:w="3241"/>
      </w:tblGrid>
      <w:tr w:rsidR="006A675D" w:rsidRPr="004428AF" w14:paraId="64CCA8BD" w14:textId="77777777">
        <w:tc>
          <w:tcPr>
            <w:tcW w:w="2222" w:type="dxa"/>
          </w:tcPr>
          <w:p w14:paraId="2256192F" w14:textId="77777777" w:rsidR="006A675D" w:rsidRPr="004428AF" w:rsidRDefault="00326883">
            <w:pPr>
              <w:pStyle w:val="BodyText"/>
              <w:ind w:left="0"/>
              <w:jc w:val="center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b/>
                <w:bCs/>
                <w:lang w:val="sr-Latn-BA"/>
              </w:rPr>
              <w:t>Dokument</w:t>
            </w:r>
          </w:p>
        </w:tc>
        <w:tc>
          <w:tcPr>
            <w:tcW w:w="3284" w:type="dxa"/>
          </w:tcPr>
          <w:p w14:paraId="5C10D713" w14:textId="77777777" w:rsidR="006A675D" w:rsidRPr="004428AF" w:rsidRDefault="00F811A0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 w:rsidRPr="004428AF">
              <w:rPr>
                <w:rFonts w:ascii="Arial" w:hAnsi="Arial" w:cs="Arial"/>
                <w:b/>
                <w:bCs/>
                <w:lang w:val="sr-Latn-BA"/>
              </w:rPr>
              <w:t>Predmet praćenja</w:t>
            </w:r>
          </w:p>
        </w:tc>
        <w:tc>
          <w:tcPr>
            <w:tcW w:w="3241" w:type="dxa"/>
          </w:tcPr>
          <w:p w14:paraId="0D17CAD3" w14:textId="77777777" w:rsidR="006A675D" w:rsidRPr="004428AF" w:rsidRDefault="00F811A0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lang w:val="sr-Latn-BA"/>
              </w:rPr>
            </w:pPr>
            <w:r w:rsidRPr="004428AF">
              <w:rPr>
                <w:rFonts w:ascii="Arial" w:hAnsi="Arial" w:cs="Arial"/>
                <w:b/>
                <w:bCs/>
                <w:lang w:val="sr-Latn-BA"/>
              </w:rPr>
              <w:t>Opis</w:t>
            </w:r>
          </w:p>
        </w:tc>
      </w:tr>
      <w:tr w:rsidR="006A675D" w:rsidRPr="004428AF" w14:paraId="050CC48E" w14:textId="77777777">
        <w:tc>
          <w:tcPr>
            <w:tcW w:w="2222" w:type="dxa"/>
          </w:tcPr>
          <w:p w14:paraId="1A723B52" w14:textId="77777777" w:rsidR="006A675D" w:rsidRPr="004428AF" w:rsidRDefault="00F811A0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Zahtjevi zainteresovanih strana</w:t>
            </w:r>
          </w:p>
        </w:tc>
        <w:tc>
          <w:tcPr>
            <w:tcW w:w="3284" w:type="dxa"/>
          </w:tcPr>
          <w:p w14:paraId="2B5A7868" w14:textId="77777777" w:rsidR="006A675D" w:rsidRPr="004428AF" w:rsidRDefault="00F811A0" w:rsidP="00F811A0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Odobreni zahtjevi klijenta</w:t>
            </w:r>
          </w:p>
        </w:tc>
        <w:tc>
          <w:tcPr>
            <w:tcW w:w="3241" w:type="dxa"/>
          </w:tcPr>
          <w:p w14:paraId="48C9E96D" w14:textId="77777777" w:rsidR="006A675D" w:rsidRPr="004428AF" w:rsidRDefault="00F811A0" w:rsidP="00357564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 xml:space="preserve">Zahtjevi dobijeni od strane korisnika koji će koristiti </w:t>
            </w:r>
            <w:r w:rsidR="00357564" w:rsidRPr="004428AF">
              <w:rPr>
                <w:rFonts w:ascii="Arial" w:hAnsi="Arial" w:cs="Arial"/>
                <w:lang w:val="sr-Latn-BA"/>
              </w:rPr>
              <w:t>sistem</w:t>
            </w:r>
            <w:r w:rsidRPr="004428AF">
              <w:rPr>
                <w:rFonts w:ascii="Arial" w:hAnsi="Arial" w:cs="Arial"/>
                <w:lang w:val="sr-Latn-BA"/>
              </w:rPr>
              <w:t xml:space="preserve"> u konačnici. Zahtjevi su prethodno odobreni od strane klijenta.</w:t>
            </w:r>
          </w:p>
        </w:tc>
      </w:tr>
      <w:tr w:rsidR="006A675D" w:rsidRPr="004428AF" w14:paraId="321473E9" w14:textId="77777777">
        <w:tc>
          <w:tcPr>
            <w:tcW w:w="2222" w:type="dxa"/>
          </w:tcPr>
          <w:p w14:paraId="55DD39C7" w14:textId="77777777" w:rsidR="006A675D" w:rsidRPr="004428AF" w:rsidRDefault="00F811A0" w:rsidP="00F811A0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Vizija</w:t>
            </w:r>
            <w:r w:rsidR="00142A72" w:rsidRPr="004428AF">
              <w:rPr>
                <w:rFonts w:ascii="Arial" w:hAnsi="Arial" w:cs="Arial"/>
                <w:lang w:val="sr-Latn-BA"/>
              </w:rPr>
              <w:t xml:space="preserve"> </w:t>
            </w:r>
          </w:p>
        </w:tc>
        <w:tc>
          <w:tcPr>
            <w:tcW w:w="3284" w:type="dxa"/>
          </w:tcPr>
          <w:p w14:paraId="22FE57FE" w14:textId="77777777" w:rsidR="006A675D" w:rsidRPr="004428AF" w:rsidRDefault="00F811A0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Istaknuta svojstva</w:t>
            </w:r>
          </w:p>
        </w:tc>
        <w:tc>
          <w:tcPr>
            <w:tcW w:w="3241" w:type="dxa"/>
          </w:tcPr>
          <w:p w14:paraId="128276CE" w14:textId="77777777" w:rsidR="006A675D" w:rsidRPr="004428AF" w:rsidRDefault="00F811A0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Sposobnosti i uslovi verzije Sistema.</w:t>
            </w:r>
          </w:p>
        </w:tc>
      </w:tr>
      <w:tr w:rsidR="006A675D" w:rsidRPr="004428AF" w14:paraId="2C5C91B9" w14:textId="77777777">
        <w:tc>
          <w:tcPr>
            <w:tcW w:w="2222" w:type="dxa"/>
          </w:tcPr>
          <w:p w14:paraId="55AF7887" w14:textId="77777777" w:rsidR="006A675D" w:rsidRPr="004428AF" w:rsidRDefault="00142A72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Use-Case Model</w:t>
            </w:r>
          </w:p>
        </w:tc>
        <w:tc>
          <w:tcPr>
            <w:tcW w:w="3284" w:type="dxa"/>
          </w:tcPr>
          <w:p w14:paraId="47AFA670" w14:textId="77777777" w:rsidR="006A675D" w:rsidRPr="004428AF" w:rsidRDefault="00142A72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Use Case (UC)</w:t>
            </w:r>
          </w:p>
        </w:tc>
        <w:tc>
          <w:tcPr>
            <w:tcW w:w="3241" w:type="dxa"/>
          </w:tcPr>
          <w:p w14:paraId="3890F6E5" w14:textId="77777777" w:rsidR="006A675D" w:rsidRPr="004428AF" w:rsidRDefault="00F811A0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Slučajevi korištenja sistema</w:t>
            </w:r>
          </w:p>
        </w:tc>
      </w:tr>
      <w:tr w:rsidR="006A675D" w:rsidRPr="004428AF" w14:paraId="78E6DCE6" w14:textId="77777777">
        <w:tc>
          <w:tcPr>
            <w:tcW w:w="2222" w:type="dxa"/>
          </w:tcPr>
          <w:p w14:paraId="764F3A93" w14:textId="77777777" w:rsidR="006A675D" w:rsidRPr="004428AF" w:rsidRDefault="00F811A0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Dopunska specifikacija</w:t>
            </w:r>
          </w:p>
        </w:tc>
        <w:tc>
          <w:tcPr>
            <w:tcW w:w="3284" w:type="dxa"/>
          </w:tcPr>
          <w:p w14:paraId="58870779" w14:textId="77777777" w:rsidR="006A675D" w:rsidRPr="004428AF" w:rsidRDefault="00F811A0" w:rsidP="00F811A0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Dodatni zahtjevi</w:t>
            </w:r>
          </w:p>
        </w:tc>
        <w:tc>
          <w:tcPr>
            <w:tcW w:w="3241" w:type="dxa"/>
          </w:tcPr>
          <w:p w14:paraId="4F36805A" w14:textId="77777777" w:rsidR="006A675D" w:rsidRPr="004428AF" w:rsidRDefault="00F811A0">
            <w:pPr>
              <w:pStyle w:val="BodyText"/>
              <w:ind w:left="0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Nefunkcionalni zahtjevi koji nisu sadržani u Use-Case modelu.</w:t>
            </w:r>
          </w:p>
        </w:tc>
      </w:tr>
    </w:tbl>
    <w:p w14:paraId="4BB56C73" w14:textId="77777777" w:rsidR="006A675D" w:rsidRPr="004428AF" w:rsidRDefault="00142A72">
      <w:pPr>
        <w:pStyle w:val="BodyText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 xml:space="preserve"> </w:t>
      </w:r>
    </w:p>
    <w:p w14:paraId="0A0E4C3A" w14:textId="77777777" w:rsidR="006A675D" w:rsidRPr="004428AF" w:rsidRDefault="00A55A68">
      <w:pPr>
        <w:pStyle w:val="Heading2"/>
        <w:rPr>
          <w:rFonts w:cs="Arial"/>
          <w:lang w:val="sr-Latn-BA"/>
        </w:rPr>
      </w:pPr>
      <w:bookmarkStart w:id="15" w:name="_Toc89419381"/>
      <w:r w:rsidRPr="004428AF">
        <w:rPr>
          <w:rFonts w:cs="Arial"/>
          <w:lang w:val="sr-Latn-BA"/>
        </w:rPr>
        <w:t>Praćenje</w:t>
      </w:r>
      <w:bookmarkEnd w:id="15"/>
    </w:p>
    <w:p w14:paraId="618EF561" w14:textId="77777777" w:rsidR="006A675D" w:rsidRPr="004428AF" w:rsidRDefault="00A55A68" w:rsidP="00357564">
      <w:pPr>
        <w:pStyle w:val="InfoBlue"/>
        <w:ind w:left="0"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Praćenje promjena u zahtjevima vrši se pomoću SAP PowerDesigner a, koji pruža tu mogućnost pomoću matrice praćenja</w:t>
      </w:r>
    </w:p>
    <w:p w14:paraId="44687FCD" w14:textId="77777777" w:rsidR="006A675D" w:rsidRPr="004428AF" w:rsidRDefault="007666BE">
      <w:pPr>
        <w:pStyle w:val="Heading2"/>
        <w:rPr>
          <w:rFonts w:cs="Arial"/>
          <w:lang w:val="sr-Latn-BA"/>
        </w:rPr>
      </w:pPr>
      <w:bookmarkStart w:id="16" w:name="_Toc89419382"/>
      <w:r w:rsidRPr="004428AF">
        <w:rPr>
          <w:rFonts w:cs="Arial"/>
          <w:lang w:val="sr-Latn-BA"/>
        </w:rPr>
        <w:t>Atributi</w:t>
      </w:r>
      <w:bookmarkEnd w:id="16"/>
    </w:p>
    <w:p w14:paraId="77FBB515" w14:textId="77777777" w:rsidR="006A675D" w:rsidRPr="004428AF" w:rsidRDefault="007666BE">
      <w:pPr>
        <w:pStyle w:val="Heading3"/>
        <w:rPr>
          <w:rFonts w:cs="Arial"/>
          <w:i w:val="0"/>
          <w:lang w:val="sr-Latn-BA"/>
        </w:rPr>
      </w:pPr>
      <w:bookmarkStart w:id="17" w:name="_Toc89419383"/>
      <w:r w:rsidRPr="004428AF">
        <w:rPr>
          <w:rFonts w:cs="Arial"/>
          <w:i w:val="0"/>
          <w:lang w:val="sr-Latn-BA"/>
        </w:rPr>
        <w:t>Atributi za stavku praćenja</w:t>
      </w:r>
      <w:bookmarkEnd w:id="17"/>
    </w:p>
    <w:p w14:paraId="0E5EF020" w14:textId="77777777" w:rsidR="006A675D" w:rsidRPr="004428AF" w:rsidRDefault="00142A72" w:rsidP="007666BE">
      <w:pPr>
        <w:pStyle w:val="Subheading"/>
        <w:rPr>
          <w:rFonts w:cs="Arial"/>
          <w:lang w:val="sr-Latn-BA"/>
        </w:rPr>
      </w:pPr>
      <w:r w:rsidRPr="004428AF">
        <w:rPr>
          <w:rFonts w:cs="Arial"/>
          <w:lang w:val="sr-Latn-BA"/>
        </w:rPr>
        <w:t>Status</w:t>
      </w:r>
    </w:p>
    <w:tbl>
      <w:tblPr>
        <w:tblW w:w="4250" w:type="pct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6373"/>
      </w:tblGrid>
      <w:tr w:rsidR="006A675D" w:rsidRPr="004428AF" w14:paraId="072A68F3" w14:textId="77777777">
        <w:trPr>
          <w:tblCellSpacing w:w="15" w:type="dxa"/>
        </w:trPr>
        <w:tc>
          <w:tcPr>
            <w:tcW w:w="1100" w:type="pct"/>
          </w:tcPr>
          <w:p w14:paraId="6B2EBB16" w14:textId="77777777" w:rsidR="006A675D" w:rsidRPr="004428AF" w:rsidRDefault="007666BE">
            <w:pPr>
              <w:rPr>
                <w:rFonts w:ascii="Arial" w:hAnsi="Arial" w:cs="Arial"/>
                <w:sz w:val="24"/>
                <w:szCs w:val="24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Predloženo</w:t>
            </w:r>
          </w:p>
        </w:tc>
        <w:tc>
          <w:tcPr>
            <w:tcW w:w="3900" w:type="pct"/>
          </w:tcPr>
          <w:p w14:paraId="7ACC356C" w14:textId="77777777" w:rsidR="006A675D" w:rsidRPr="004428AF" w:rsidRDefault="001C2694" w:rsidP="00AA4847">
            <w:pPr>
              <w:pStyle w:val="InfoBlue"/>
              <w:ind w:left="0"/>
              <w:rPr>
                <w:rFonts w:ascii="Arial" w:hAnsi="Arial" w:cs="Arial"/>
                <w:sz w:val="24"/>
                <w:szCs w:val="24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Osobine koje su predložene i još se razmatraju, te nisu još pregledane ili prihvaćenje od strane kontrolne grupe.</w:t>
            </w:r>
          </w:p>
        </w:tc>
      </w:tr>
      <w:tr w:rsidR="006A675D" w:rsidRPr="004428AF" w14:paraId="32A00367" w14:textId="77777777">
        <w:trPr>
          <w:tblCellSpacing w:w="15" w:type="dxa"/>
        </w:trPr>
        <w:tc>
          <w:tcPr>
            <w:tcW w:w="1100" w:type="pct"/>
          </w:tcPr>
          <w:p w14:paraId="0108D75F" w14:textId="77777777" w:rsidR="006A675D" w:rsidRPr="004428AF" w:rsidRDefault="001C2694">
            <w:pPr>
              <w:rPr>
                <w:rFonts w:ascii="Arial" w:hAnsi="Arial" w:cs="Arial"/>
                <w:sz w:val="24"/>
                <w:szCs w:val="24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Odobrene</w:t>
            </w:r>
          </w:p>
        </w:tc>
        <w:tc>
          <w:tcPr>
            <w:tcW w:w="3900" w:type="pct"/>
          </w:tcPr>
          <w:p w14:paraId="4B3B079E" w14:textId="77777777" w:rsidR="006A675D" w:rsidRPr="004428AF" w:rsidRDefault="001C2694" w:rsidP="00AA4847">
            <w:pPr>
              <w:pStyle w:val="InfoBlue"/>
              <w:ind w:left="0"/>
              <w:rPr>
                <w:rFonts w:ascii="Arial" w:hAnsi="Arial" w:cs="Arial"/>
                <w:sz w:val="24"/>
                <w:szCs w:val="24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Osobine koje su predložene, razmotrene, pregledane i odobrene od strane kontrolne grupe.</w:t>
            </w:r>
          </w:p>
        </w:tc>
      </w:tr>
      <w:tr w:rsidR="006A675D" w:rsidRPr="004428AF" w14:paraId="20E37FEB" w14:textId="77777777">
        <w:trPr>
          <w:tblCellSpacing w:w="15" w:type="dxa"/>
        </w:trPr>
        <w:tc>
          <w:tcPr>
            <w:tcW w:w="1100" w:type="pct"/>
          </w:tcPr>
          <w:p w14:paraId="3FAF64E7" w14:textId="77777777" w:rsidR="006A675D" w:rsidRPr="004428AF" w:rsidRDefault="001C2694">
            <w:pPr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Odbijeno</w:t>
            </w:r>
          </w:p>
        </w:tc>
        <w:tc>
          <w:tcPr>
            <w:tcW w:w="3900" w:type="pct"/>
          </w:tcPr>
          <w:p w14:paraId="46BECDA1" w14:textId="77777777" w:rsidR="006A675D" w:rsidRPr="004428AF" w:rsidRDefault="001C2694" w:rsidP="00AA4847">
            <w:pPr>
              <w:pStyle w:val="InfoBlue"/>
              <w:ind w:left="0"/>
              <w:rPr>
                <w:rFonts w:ascii="Arial" w:hAnsi="Arial" w:cs="Arial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Osobine koje su predložene, razmotrene, pregledane i odbijene od strane kontrolne grupe</w:t>
            </w:r>
          </w:p>
        </w:tc>
      </w:tr>
      <w:tr w:rsidR="006A675D" w:rsidRPr="004428AF" w14:paraId="5508BE4E" w14:textId="77777777">
        <w:trPr>
          <w:tblCellSpacing w:w="15" w:type="dxa"/>
        </w:trPr>
        <w:tc>
          <w:tcPr>
            <w:tcW w:w="1100" w:type="pct"/>
          </w:tcPr>
          <w:p w14:paraId="52AF1976" w14:textId="77777777" w:rsidR="006A675D" w:rsidRPr="004428AF" w:rsidRDefault="001C2694">
            <w:pPr>
              <w:rPr>
                <w:rFonts w:ascii="Arial" w:hAnsi="Arial" w:cs="Arial"/>
                <w:sz w:val="24"/>
                <w:szCs w:val="24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Uključeno</w:t>
            </w:r>
          </w:p>
        </w:tc>
        <w:tc>
          <w:tcPr>
            <w:tcW w:w="3900" w:type="pct"/>
          </w:tcPr>
          <w:p w14:paraId="22709B76" w14:textId="77777777" w:rsidR="006A675D" w:rsidRPr="004428AF" w:rsidRDefault="001C2694" w:rsidP="00AA4847">
            <w:pPr>
              <w:pStyle w:val="InfoBlue"/>
              <w:ind w:left="0"/>
              <w:rPr>
                <w:rFonts w:ascii="Arial" w:hAnsi="Arial" w:cs="Arial"/>
                <w:sz w:val="24"/>
                <w:szCs w:val="24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Osobine koje su ugrađene u projekat.</w:t>
            </w:r>
          </w:p>
        </w:tc>
      </w:tr>
    </w:tbl>
    <w:p w14:paraId="4B799844" w14:textId="77777777" w:rsidR="006A675D" w:rsidRPr="004428AF" w:rsidRDefault="001C2694" w:rsidP="00357564">
      <w:pPr>
        <w:pStyle w:val="Subheading"/>
        <w:tabs>
          <w:tab w:val="left" w:pos="3045"/>
        </w:tabs>
        <w:rPr>
          <w:rFonts w:cs="Arial"/>
          <w:lang w:val="sr-Latn-BA"/>
        </w:rPr>
      </w:pPr>
      <w:r w:rsidRPr="004428AF">
        <w:rPr>
          <w:rStyle w:val="Strong"/>
          <w:rFonts w:cs="Arial"/>
          <w:b/>
          <w:bCs/>
          <w:lang w:val="sr-Latn-BA"/>
        </w:rPr>
        <w:lastRenderedPageBreak/>
        <w:t>Prioritet</w:t>
      </w:r>
      <w:r w:rsidR="00357564" w:rsidRPr="004428AF">
        <w:rPr>
          <w:rStyle w:val="Strong"/>
          <w:rFonts w:cs="Arial"/>
          <w:b/>
          <w:bCs/>
          <w:lang w:val="sr-Latn-BA"/>
        </w:rPr>
        <w:br/>
      </w:r>
      <w:r w:rsidR="00357564" w:rsidRPr="004428AF">
        <w:rPr>
          <w:rStyle w:val="Strong"/>
          <w:rFonts w:cs="Arial"/>
          <w:b/>
          <w:bCs/>
          <w:lang w:val="sr-Latn-BA"/>
        </w:rPr>
        <w:br/>
        <w:t xml:space="preserve">  </w:t>
      </w:r>
      <w:r w:rsidRPr="004428AF">
        <w:rPr>
          <w:rStyle w:val="Strong"/>
          <w:rFonts w:cs="Arial"/>
          <w:bCs/>
          <w:lang w:val="sr-Latn-BA"/>
        </w:rPr>
        <w:t>Ran</w:t>
      </w:r>
      <w:r w:rsidR="00357564" w:rsidRPr="004428AF">
        <w:rPr>
          <w:rStyle w:val="Strong"/>
          <w:rFonts w:cs="Arial"/>
          <w:bCs/>
          <w:lang w:val="sr-Latn-BA"/>
        </w:rPr>
        <w:t>giranje zahtjeva dato je u sledećoj tabeli</w:t>
      </w:r>
      <w:r w:rsidRPr="004428AF">
        <w:rPr>
          <w:rStyle w:val="Strong"/>
          <w:rFonts w:cs="Arial"/>
          <w:b/>
          <w:bCs/>
          <w:lang w:val="sr-Latn-BA"/>
        </w:rPr>
        <w:tab/>
      </w:r>
    </w:p>
    <w:tbl>
      <w:tblPr>
        <w:tblW w:w="4250" w:type="pct"/>
        <w:tblCellSpacing w:w="15" w:type="dxa"/>
        <w:tblInd w:w="144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507"/>
        <w:gridCol w:w="6704"/>
      </w:tblGrid>
      <w:tr w:rsidR="006A675D" w:rsidRPr="004428AF" w14:paraId="1D790A61" w14:textId="77777777">
        <w:trPr>
          <w:tblCellSpacing w:w="15" w:type="dxa"/>
        </w:trPr>
        <w:tc>
          <w:tcPr>
            <w:tcW w:w="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12D3520E" w14:textId="77777777" w:rsidR="006A675D" w:rsidRPr="004428AF" w:rsidRDefault="001C2694">
            <w:pPr>
              <w:rPr>
                <w:rFonts w:ascii="Arial" w:hAnsi="Arial" w:cs="Arial"/>
                <w:sz w:val="24"/>
                <w:szCs w:val="24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Kritično</w:t>
            </w:r>
          </w:p>
        </w:tc>
        <w:tc>
          <w:tcPr>
            <w:tcW w:w="4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4FFFA566" w14:textId="77777777" w:rsidR="006A675D" w:rsidRPr="004428AF" w:rsidRDefault="00357564" w:rsidP="00AA4847">
            <w:pPr>
              <w:pStyle w:val="InfoBlue"/>
              <w:ind w:left="0"/>
              <w:rPr>
                <w:rFonts w:ascii="Arial" w:hAnsi="Arial" w:cs="Arial"/>
                <w:sz w:val="24"/>
                <w:szCs w:val="24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E</w:t>
            </w:r>
            <w:r w:rsidR="001C2694" w:rsidRPr="004428AF">
              <w:rPr>
                <w:rFonts w:ascii="Arial" w:hAnsi="Arial" w:cs="Arial"/>
                <w:lang w:val="sr-Latn-BA"/>
              </w:rPr>
              <w:t>senc</w:t>
            </w:r>
            <w:r w:rsidRPr="004428AF">
              <w:rPr>
                <w:rFonts w:ascii="Arial" w:hAnsi="Arial" w:cs="Arial"/>
                <w:lang w:val="sr-Latn-BA"/>
              </w:rPr>
              <w:t>ijalne karakteristike bez kojih sistem ne može da funkcioniše.</w:t>
            </w:r>
          </w:p>
        </w:tc>
      </w:tr>
      <w:tr w:rsidR="006A675D" w:rsidRPr="004428AF" w14:paraId="7FF8BD51" w14:textId="77777777">
        <w:trPr>
          <w:tblCellSpacing w:w="15" w:type="dxa"/>
        </w:trPr>
        <w:tc>
          <w:tcPr>
            <w:tcW w:w="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478FFA4A" w14:textId="77777777" w:rsidR="006A675D" w:rsidRPr="004428AF" w:rsidRDefault="001C2694">
            <w:pPr>
              <w:rPr>
                <w:rFonts w:ascii="Arial" w:hAnsi="Arial" w:cs="Arial"/>
                <w:sz w:val="24"/>
                <w:szCs w:val="24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Važno</w:t>
            </w:r>
          </w:p>
        </w:tc>
        <w:tc>
          <w:tcPr>
            <w:tcW w:w="4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7981B48F" w14:textId="77777777" w:rsidR="006A675D" w:rsidRPr="004428AF" w:rsidRDefault="00357564" w:rsidP="00AA4847">
            <w:pPr>
              <w:pStyle w:val="InfoBlue"/>
              <w:ind w:left="0"/>
              <w:rPr>
                <w:rFonts w:ascii="Arial" w:hAnsi="Arial" w:cs="Arial"/>
                <w:sz w:val="24"/>
                <w:szCs w:val="24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 xml:space="preserve">Karakteristike koje su važne za efikasnost i efektivnost sistema. </w:t>
            </w:r>
          </w:p>
        </w:tc>
      </w:tr>
      <w:tr w:rsidR="006A675D" w:rsidRPr="004428AF" w14:paraId="1DC6FFC2" w14:textId="77777777">
        <w:trPr>
          <w:tblCellSpacing w:w="15" w:type="dxa"/>
        </w:trPr>
        <w:tc>
          <w:tcPr>
            <w:tcW w:w="9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0483D7DF" w14:textId="77777777" w:rsidR="006A675D" w:rsidRPr="004428AF" w:rsidRDefault="001C2694">
            <w:pPr>
              <w:rPr>
                <w:rFonts w:ascii="Arial" w:hAnsi="Arial" w:cs="Arial"/>
                <w:sz w:val="24"/>
                <w:szCs w:val="24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Korisno</w:t>
            </w:r>
          </w:p>
        </w:tc>
        <w:tc>
          <w:tcPr>
            <w:tcW w:w="41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14:paraId="50FD3AD6" w14:textId="77777777" w:rsidR="006A675D" w:rsidRPr="004428AF" w:rsidRDefault="00357564" w:rsidP="00AA4847">
            <w:pPr>
              <w:pStyle w:val="InfoBlue"/>
              <w:ind w:left="0"/>
              <w:rPr>
                <w:rFonts w:ascii="Arial" w:hAnsi="Arial" w:cs="Arial"/>
                <w:sz w:val="24"/>
                <w:szCs w:val="24"/>
                <w:lang w:val="sr-Latn-BA"/>
              </w:rPr>
            </w:pPr>
            <w:r w:rsidRPr="004428AF">
              <w:rPr>
                <w:rFonts w:ascii="Arial" w:hAnsi="Arial" w:cs="Arial"/>
                <w:lang w:val="sr-Latn-BA"/>
              </w:rPr>
              <w:t>Karakteristike koje su neophodne za funkcionisanje sistema.</w:t>
            </w:r>
          </w:p>
        </w:tc>
      </w:tr>
    </w:tbl>
    <w:p w14:paraId="764E6B0C" w14:textId="77777777" w:rsidR="006A675D" w:rsidRPr="004428AF" w:rsidRDefault="00357564">
      <w:pPr>
        <w:pStyle w:val="Subheading"/>
        <w:rPr>
          <w:rStyle w:val="Strong"/>
          <w:rFonts w:cs="Arial"/>
          <w:b/>
          <w:bCs/>
          <w:lang w:val="sr-Latn-BA"/>
        </w:rPr>
      </w:pPr>
      <w:r w:rsidRPr="004428AF">
        <w:rPr>
          <w:rStyle w:val="Strong"/>
          <w:rFonts w:cs="Arial"/>
          <w:b/>
          <w:bCs/>
          <w:lang w:val="sr-Latn-BA"/>
        </w:rPr>
        <w:t>Zalaganje</w:t>
      </w:r>
    </w:p>
    <w:p w14:paraId="396DA6B1" w14:textId="77777777" w:rsidR="006A675D" w:rsidRPr="004428AF" w:rsidRDefault="00357564" w:rsidP="00357564">
      <w:pPr>
        <w:pStyle w:val="InfoBlue"/>
        <w:ind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Zalaganje članova razvojnog tima zavisi od kompleksnosti problema u iteraciji i vremena koje je potrebno za rje</w:t>
      </w:r>
      <w:r w:rsidR="00D26FBF" w:rsidRPr="004428AF">
        <w:rPr>
          <w:rFonts w:ascii="Arial" w:hAnsi="Arial" w:cs="Arial"/>
          <w:lang w:val="sr-Latn-BA"/>
        </w:rPr>
        <w:t>šavanje istih. Raspodjelu vremena određuje vođa tima u konsultaciji sa članovima razvojnog tima.</w:t>
      </w:r>
    </w:p>
    <w:p w14:paraId="3EA0AD8A" w14:textId="77777777" w:rsidR="006A675D" w:rsidRPr="004428AF" w:rsidRDefault="00D26FBF">
      <w:pPr>
        <w:pStyle w:val="Subheading"/>
        <w:rPr>
          <w:rStyle w:val="Strong"/>
          <w:rFonts w:cs="Arial"/>
          <w:lang w:val="sr-Latn-BA"/>
        </w:rPr>
      </w:pPr>
      <w:r w:rsidRPr="004428AF">
        <w:rPr>
          <w:rStyle w:val="Strong"/>
          <w:rFonts w:cs="Arial"/>
          <w:b/>
          <w:bCs/>
          <w:lang w:val="sr-Latn-BA"/>
        </w:rPr>
        <w:t>Rizik</w:t>
      </w:r>
    </w:p>
    <w:p w14:paraId="352E6DC9" w14:textId="77777777" w:rsidR="006A675D" w:rsidRPr="004428AF" w:rsidRDefault="00D26FBF" w:rsidP="001C2694">
      <w:pPr>
        <w:pStyle w:val="InfoBlue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 xml:space="preserve">Izborom rizika kategorišemo zahtjeve. Određuju članovi razvojnog tima. </w:t>
      </w:r>
    </w:p>
    <w:p w14:paraId="51368C03" w14:textId="11450C85" w:rsidR="00D26FBF" w:rsidRPr="004428AF" w:rsidRDefault="00D26FBF" w:rsidP="00D26FBF">
      <w:pPr>
        <w:pStyle w:val="BodyText"/>
        <w:numPr>
          <w:ilvl w:val="0"/>
          <w:numId w:val="32"/>
        </w:numPr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visok rizik, u slučaju nerealizacije funkcionalnog zahtjeva koji pripada ovoj kategoriji sistem nije funkcionalan</w:t>
      </w:r>
      <w:r w:rsidR="00AA4847" w:rsidRPr="004428AF">
        <w:rPr>
          <w:rFonts w:ascii="Arial" w:hAnsi="Arial" w:cs="Arial"/>
          <w:lang w:val="sr-Latn-BA"/>
        </w:rPr>
        <w:t>.</w:t>
      </w:r>
    </w:p>
    <w:p w14:paraId="34A640AF" w14:textId="20FE0C8E" w:rsidR="00D26FBF" w:rsidRPr="004428AF" w:rsidRDefault="00D26FBF" w:rsidP="00D26FBF">
      <w:pPr>
        <w:pStyle w:val="BodyText"/>
        <w:numPr>
          <w:ilvl w:val="0"/>
          <w:numId w:val="32"/>
        </w:numPr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 xml:space="preserve">srednji rizik, u slučaju nerealizacije funkcionalnog zahtjeva koji pripada ovoj kategoriji sistem je funkcionalan ali nisu realizovane određene esencijalne funkcionalnosti koje sistem čine </w:t>
      </w:r>
      <w:r w:rsidR="001642EF" w:rsidRPr="004428AF">
        <w:rPr>
          <w:rFonts w:ascii="Arial" w:hAnsi="Arial" w:cs="Arial"/>
          <w:lang w:val="sr-Latn-BA"/>
        </w:rPr>
        <w:t>upotrebljivim</w:t>
      </w:r>
      <w:r w:rsidR="00AA4847" w:rsidRPr="004428AF">
        <w:rPr>
          <w:rFonts w:ascii="Arial" w:hAnsi="Arial" w:cs="Arial"/>
          <w:lang w:val="sr-Latn-BA"/>
        </w:rPr>
        <w:t>.</w:t>
      </w:r>
    </w:p>
    <w:p w14:paraId="690C3B22" w14:textId="77777777" w:rsidR="001642EF" w:rsidRPr="004428AF" w:rsidRDefault="001642EF" w:rsidP="00D26FBF">
      <w:pPr>
        <w:pStyle w:val="BodyText"/>
        <w:numPr>
          <w:ilvl w:val="0"/>
          <w:numId w:val="32"/>
        </w:numPr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mali rizik, u slučaju nerealizacije funkcionalnog zahtjeva koji pripada ovoj kategoriji sistem je funkcionalan, upotrebljiv, ali bez funkcionalnost koje ga čine konkurentnijim na tržištu</w:t>
      </w:r>
    </w:p>
    <w:p w14:paraId="15458516" w14:textId="77777777" w:rsidR="006A675D" w:rsidRPr="004428AF" w:rsidRDefault="001642EF">
      <w:pPr>
        <w:pStyle w:val="Subheading"/>
        <w:rPr>
          <w:rStyle w:val="Strong"/>
          <w:rFonts w:cs="Arial"/>
          <w:lang w:val="sr-Latn-BA"/>
        </w:rPr>
      </w:pPr>
      <w:r w:rsidRPr="004428AF">
        <w:rPr>
          <w:rStyle w:val="Strong"/>
          <w:rFonts w:cs="Arial"/>
          <w:b/>
          <w:bCs/>
          <w:lang w:val="sr-Latn-BA"/>
        </w:rPr>
        <w:t>Stabilnost</w:t>
      </w:r>
    </w:p>
    <w:p w14:paraId="270F4887" w14:textId="77777777" w:rsidR="006A675D" w:rsidRPr="004428AF" w:rsidRDefault="001642EF" w:rsidP="001642EF">
      <w:pPr>
        <w:pStyle w:val="InfoBlue"/>
        <w:ind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Stabilnost predstavlja vjerovatnoću da će funkcionalni zahtjev biti modifikovan ili promijenjen. Koristi se za postavljanje prioriteta. Određuju ga članovi razvojnog tima.</w:t>
      </w:r>
    </w:p>
    <w:p w14:paraId="105E2AFA" w14:textId="77777777" w:rsidR="006A675D" w:rsidRPr="004428AF" w:rsidRDefault="001642EF">
      <w:pPr>
        <w:pStyle w:val="Subheading"/>
        <w:rPr>
          <w:rStyle w:val="Strong"/>
          <w:rFonts w:cs="Arial"/>
          <w:b/>
          <w:bCs/>
          <w:lang w:val="sr-Latn-BA"/>
        </w:rPr>
      </w:pPr>
      <w:r w:rsidRPr="004428AF">
        <w:rPr>
          <w:rStyle w:val="Strong"/>
          <w:rFonts w:cs="Arial"/>
          <w:b/>
          <w:bCs/>
          <w:lang w:val="sr-Latn-BA"/>
        </w:rPr>
        <w:t>Ciljano izdanje</w:t>
      </w:r>
    </w:p>
    <w:p w14:paraId="07A37AB0" w14:textId="77777777" w:rsidR="006A675D" w:rsidRPr="004428AF" w:rsidRDefault="001642EF" w:rsidP="001C2694">
      <w:pPr>
        <w:pStyle w:val="InfoBlue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ab/>
        <w:t>Analiza problema, definisanje funkcionalnosti sistema i izrada modela zahtjeva realizovaće se u kontrolnoj tački 1.0.</w:t>
      </w:r>
    </w:p>
    <w:p w14:paraId="25A65874" w14:textId="77777777" w:rsidR="006A675D" w:rsidRPr="004428AF" w:rsidRDefault="001642EF">
      <w:pPr>
        <w:pStyle w:val="Subheading"/>
        <w:rPr>
          <w:rStyle w:val="Strong"/>
          <w:rFonts w:cs="Arial"/>
          <w:b/>
          <w:bCs/>
          <w:lang w:val="sr-Latn-BA"/>
        </w:rPr>
      </w:pPr>
      <w:r w:rsidRPr="004428AF">
        <w:rPr>
          <w:rStyle w:val="Strong"/>
          <w:rFonts w:cs="Arial"/>
          <w:b/>
          <w:bCs/>
          <w:lang w:val="sr-Latn-BA"/>
        </w:rPr>
        <w:t>Dodijeljeno</w:t>
      </w:r>
    </w:p>
    <w:p w14:paraId="799C1B8D" w14:textId="77777777" w:rsidR="006A675D" w:rsidRPr="004428AF" w:rsidRDefault="001642EF" w:rsidP="001C2694">
      <w:pPr>
        <w:pStyle w:val="InfoBlue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Dodijeljeno je timu za razvoj projekta, njegovim članovima:</w:t>
      </w:r>
    </w:p>
    <w:p w14:paraId="74D9E003" w14:textId="77777777" w:rsidR="001642EF" w:rsidRPr="004428AF" w:rsidRDefault="001642EF" w:rsidP="001642EF">
      <w:pPr>
        <w:pStyle w:val="BodyText"/>
        <w:numPr>
          <w:ilvl w:val="0"/>
          <w:numId w:val="33"/>
        </w:numPr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Danijela Milanović,</w:t>
      </w:r>
    </w:p>
    <w:p w14:paraId="6573D397" w14:textId="77777777" w:rsidR="001642EF" w:rsidRPr="004428AF" w:rsidRDefault="001642EF" w:rsidP="001642EF">
      <w:pPr>
        <w:pStyle w:val="BodyText"/>
        <w:numPr>
          <w:ilvl w:val="0"/>
          <w:numId w:val="33"/>
        </w:numPr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Milica Ivković,</w:t>
      </w:r>
    </w:p>
    <w:p w14:paraId="2789357A" w14:textId="77777777" w:rsidR="001642EF" w:rsidRPr="004428AF" w:rsidRDefault="001642EF" w:rsidP="001642EF">
      <w:pPr>
        <w:pStyle w:val="BodyText"/>
        <w:numPr>
          <w:ilvl w:val="0"/>
          <w:numId w:val="33"/>
        </w:numPr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 xml:space="preserve">Stefan Jokić, </w:t>
      </w:r>
    </w:p>
    <w:p w14:paraId="55D55931" w14:textId="77777777" w:rsidR="006A675D" w:rsidRPr="004428AF" w:rsidRDefault="001642EF" w:rsidP="00A41900">
      <w:pPr>
        <w:pStyle w:val="BodyText"/>
        <w:numPr>
          <w:ilvl w:val="0"/>
          <w:numId w:val="33"/>
        </w:numPr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Tanja Veselinović.</w:t>
      </w:r>
      <w:r w:rsidR="00142A72" w:rsidRPr="004428AF">
        <w:rPr>
          <w:rFonts w:ascii="Arial" w:hAnsi="Arial" w:cs="Arial"/>
          <w:lang w:val="sr-Latn-BA"/>
        </w:rPr>
        <w:t xml:space="preserve"> </w:t>
      </w:r>
    </w:p>
    <w:p w14:paraId="74CB9EC4" w14:textId="77777777" w:rsidR="006A675D" w:rsidRPr="004428AF" w:rsidRDefault="00A41900">
      <w:pPr>
        <w:pStyle w:val="Heading2"/>
        <w:rPr>
          <w:rFonts w:cs="Arial"/>
          <w:lang w:val="sr-Latn-BA"/>
        </w:rPr>
      </w:pPr>
      <w:bookmarkStart w:id="18" w:name="_Toc89419384"/>
      <w:r w:rsidRPr="004428AF">
        <w:rPr>
          <w:rFonts w:cs="Arial"/>
          <w:lang w:val="sr-Latn-BA"/>
        </w:rPr>
        <w:lastRenderedPageBreak/>
        <w:t>Upravljanje promjenama zahtjeva</w:t>
      </w:r>
      <w:bookmarkEnd w:id="18"/>
    </w:p>
    <w:p w14:paraId="4296A99B" w14:textId="77777777" w:rsidR="006A675D" w:rsidRPr="004428AF" w:rsidRDefault="00A41900">
      <w:pPr>
        <w:pStyle w:val="Heading3"/>
        <w:rPr>
          <w:rFonts w:cs="Arial"/>
          <w:i w:val="0"/>
          <w:lang w:val="sr-Latn-BA"/>
        </w:rPr>
      </w:pPr>
      <w:bookmarkStart w:id="19" w:name="_Toc89419385"/>
      <w:r w:rsidRPr="004428AF">
        <w:rPr>
          <w:rFonts w:cs="Arial"/>
          <w:i w:val="0"/>
          <w:lang w:val="sr-Latn-BA"/>
        </w:rPr>
        <w:t>Procesiranje promjene zahtjeva i odobravanje</w:t>
      </w:r>
      <w:bookmarkEnd w:id="19"/>
    </w:p>
    <w:p w14:paraId="28F5886F" w14:textId="77777777" w:rsidR="006A675D" w:rsidRPr="004428AF" w:rsidRDefault="00A41900" w:rsidP="00A41900">
      <w:pPr>
        <w:pStyle w:val="InfoBlue"/>
        <w:ind w:left="0"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Ukoliko postoji potreba za promjenom prihvaćenih zahtjeva, potrebno je da kontrolna grupa (članovi razvojnog tima) provjeri da li je data promjena u skladu sa već postojećim zahtjevima. U slučaju da je promjena u skladu sa već postojećim zahtjevima kontrolna grupa je prihvata, u suprotnom vrši se odbracivanje promjene zahtjeva.</w:t>
      </w:r>
    </w:p>
    <w:p w14:paraId="6E7FDE17" w14:textId="77777777" w:rsidR="006A675D" w:rsidRPr="004428AF" w:rsidRDefault="00A41900">
      <w:pPr>
        <w:pStyle w:val="Heading3"/>
        <w:rPr>
          <w:rFonts w:cs="Arial"/>
          <w:i w:val="0"/>
          <w:lang w:val="sr-Latn-BA"/>
        </w:rPr>
      </w:pPr>
      <w:bookmarkStart w:id="20" w:name="_Toc89419386"/>
      <w:r w:rsidRPr="004428AF">
        <w:rPr>
          <w:rFonts w:cs="Arial"/>
          <w:i w:val="0"/>
          <w:lang w:val="sr-Latn-BA"/>
        </w:rPr>
        <w:t>Kontrolna grupa</w:t>
      </w:r>
      <w:bookmarkEnd w:id="20"/>
    </w:p>
    <w:p w14:paraId="3A781B68" w14:textId="77777777" w:rsidR="006A675D" w:rsidRPr="004428AF" w:rsidRDefault="00A41900" w:rsidP="00A41900">
      <w:pPr>
        <w:pStyle w:val="InfoBlue"/>
        <w:ind w:left="0"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Kontrolna grupa vrši procesiranje za promjenu zahtjeva. Članovi kontrolne grupe su navedeni članovi razvojnog tima.</w:t>
      </w:r>
    </w:p>
    <w:p w14:paraId="2CC032C8" w14:textId="6F442CB8" w:rsidR="006A675D" w:rsidRPr="004428AF" w:rsidRDefault="001C0C29">
      <w:pPr>
        <w:pStyle w:val="Heading2"/>
        <w:rPr>
          <w:rFonts w:cs="Arial"/>
          <w:lang w:val="sr-Latn-BA"/>
        </w:rPr>
      </w:pPr>
      <w:bookmarkStart w:id="21" w:name="_Toc89419387"/>
      <w:r w:rsidRPr="004428AF">
        <w:rPr>
          <w:rFonts w:cs="Arial"/>
          <w:lang w:val="sr-Latn-BA"/>
        </w:rPr>
        <w:t xml:space="preserve">Tokovi rada </w:t>
      </w:r>
      <w:r w:rsidR="00AA4847" w:rsidRPr="004428AF">
        <w:rPr>
          <w:rFonts w:cs="Arial"/>
          <w:lang w:val="sr-Latn-BA"/>
        </w:rPr>
        <w:t>i</w:t>
      </w:r>
      <w:r w:rsidRPr="004428AF">
        <w:rPr>
          <w:rFonts w:cs="Arial"/>
          <w:lang w:val="sr-Latn-BA"/>
        </w:rPr>
        <w:t xml:space="preserve"> aktivnosti</w:t>
      </w:r>
      <w:bookmarkEnd w:id="21"/>
    </w:p>
    <w:p w14:paraId="6468FFDD" w14:textId="77777777" w:rsidR="006A675D" w:rsidRPr="004428AF" w:rsidRDefault="001C0C29" w:rsidP="001C2694">
      <w:pPr>
        <w:pStyle w:val="InfoBlue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Tok rada i sve urađene aktivnosti potrebno je evidentirati na Redmine-u.</w:t>
      </w:r>
    </w:p>
    <w:p w14:paraId="2B2CBFFE" w14:textId="77777777" w:rsidR="006A675D" w:rsidRPr="004428AF" w:rsidRDefault="001C0C29">
      <w:pPr>
        <w:pStyle w:val="Heading1"/>
        <w:rPr>
          <w:rFonts w:cs="Arial"/>
          <w:lang w:val="sr-Latn-BA"/>
        </w:rPr>
      </w:pPr>
      <w:bookmarkStart w:id="22" w:name="_Toc89419388"/>
      <w:r w:rsidRPr="004428AF">
        <w:rPr>
          <w:rFonts w:cs="Arial"/>
          <w:lang w:val="sr-Latn-BA"/>
        </w:rPr>
        <w:t>Kontrolne tačke</w:t>
      </w:r>
      <w:bookmarkEnd w:id="22"/>
    </w:p>
    <w:p w14:paraId="6ECE2CAA" w14:textId="0172EA33" w:rsidR="006A675D" w:rsidRPr="004428AF" w:rsidRDefault="001C0C29" w:rsidP="001C0C29">
      <w:pPr>
        <w:pStyle w:val="InfoBlue"/>
        <w:ind w:left="0"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Kontrolne tačke definisane su na Redmine</w:t>
      </w:r>
      <w:r w:rsidR="00AA4847" w:rsidRPr="004428AF">
        <w:rPr>
          <w:rFonts w:ascii="Arial" w:hAnsi="Arial" w:cs="Arial"/>
          <w:lang w:val="sr-Latn-BA"/>
        </w:rPr>
        <w:t>-</w:t>
      </w:r>
      <w:r w:rsidRPr="004428AF">
        <w:rPr>
          <w:rFonts w:ascii="Arial" w:hAnsi="Arial" w:cs="Arial"/>
          <w:lang w:val="sr-Latn-BA"/>
        </w:rPr>
        <w:t>u. Planovi iteracije i Procjena iteracije za svaku kontrolnu tačku priloženi su uz dokumentaciju.</w:t>
      </w:r>
    </w:p>
    <w:p w14:paraId="76947B34" w14:textId="068B0965" w:rsidR="006A675D" w:rsidRPr="004428AF" w:rsidRDefault="001C0C29">
      <w:pPr>
        <w:pStyle w:val="Heading1"/>
        <w:rPr>
          <w:rFonts w:cs="Arial"/>
          <w:lang w:val="sr-Latn-BA"/>
        </w:rPr>
      </w:pPr>
      <w:bookmarkStart w:id="23" w:name="_Toc89419389"/>
      <w:r w:rsidRPr="004428AF">
        <w:rPr>
          <w:rFonts w:cs="Arial"/>
          <w:lang w:val="sr-Latn-BA"/>
        </w:rPr>
        <w:t xml:space="preserve">Obuka </w:t>
      </w:r>
      <w:r w:rsidR="00AA4847" w:rsidRPr="004428AF">
        <w:rPr>
          <w:rFonts w:cs="Arial"/>
          <w:lang w:val="sr-Latn-BA"/>
        </w:rPr>
        <w:t>i</w:t>
      </w:r>
      <w:r w:rsidRPr="004428AF">
        <w:rPr>
          <w:rFonts w:cs="Arial"/>
          <w:lang w:val="sr-Latn-BA"/>
        </w:rPr>
        <w:t xml:space="preserve"> resursi</w:t>
      </w:r>
      <w:bookmarkEnd w:id="23"/>
    </w:p>
    <w:p w14:paraId="39476710" w14:textId="77777777" w:rsidR="006A675D" w:rsidRPr="004428AF" w:rsidRDefault="001C0C29" w:rsidP="001C0C29">
      <w:pPr>
        <w:pStyle w:val="InfoBlue"/>
        <w:ind w:left="0" w:firstLine="720"/>
        <w:rPr>
          <w:rFonts w:ascii="Arial" w:hAnsi="Arial" w:cs="Arial"/>
          <w:lang w:val="sr-Latn-BA"/>
        </w:rPr>
      </w:pPr>
      <w:r w:rsidRPr="004428AF">
        <w:rPr>
          <w:rFonts w:ascii="Arial" w:hAnsi="Arial" w:cs="Arial"/>
          <w:lang w:val="sr-Latn-BA"/>
        </w:rPr>
        <w:t>Za izradu modela zahtjeva koristiće se SAP PowerDesigner. Svi članovi razvojnog tima obučeni su za rad u spomenutom programu.</w:t>
      </w:r>
    </w:p>
    <w:p w14:paraId="03499D51" w14:textId="77777777" w:rsidR="00C418A4" w:rsidRPr="004428AF" w:rsidRDefault="00C418A4">
      <w:pPr>
        <w:pStyle w:val="BodyText"/>
        <w:rPr>
          <w:rFonts w:ascii="Arial" w:hAnsi="Arial" w:cs="Arial"/>
          <w:lang w:val="sr-Latn-BA"/>
        </w:rPr>
      </w:pPr>
    </w:p>
    <w:sectPr w:rsidR="00C418A4" w:rsidRPr="004428A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A2A88" w14:textId="77777777" w:rsidR="0044115B" w:rsidRDefault="0044115B">
      <w:pPr>
        <w:spacing w:line="240" w:lineRule="auto"/>
      </w:pPr>
      <w:r>
        <w:separator/>
      </w:r>
    </w:p>
  </w:endnote>
  <w:endnote w:type="continuationSeparator" w:id="0">
    <w:p w14:paraId="70043EC1" w14:textId="77777777" w:rsidR="0044115B" w:rsidRDefault="00441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75A1B" w14:textId="77777777" w:rsidR="006A675D" w:rsidRDefault="00142A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5892DB" w14:textId="77777777" w:rsidR="006A675D" w:rsidRDefault="006A675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675D" w:rsidRPr="004428AF" w14:paraId="0C69F3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A8AF67" w14:textId="77777777" w:rsidR="006A675D" w:rsidRPr="004428AF" w:rsidRDefault="00862553">
          <w:pPr>
            <w:ind w:right="360"/>
            <w:rPr>
              <w:rFonts w:ascii="Arial" w:hAnsi="Arial" w:cs="Arial"/>
              <w:lang w:val="sr-Latn-BA"/>
            </w:rPr>
          </w:pPr>
          <w:r w:rsidRPr="004428AF">
            <w:rPr>
              <w:rFonts w:ascii="Arial" w:hAnsi="Arial" w:cs="Arial"/>
              <w:lang w:val="sr-Latn-BA"/>
            </w:rP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5DC5ED" w14:textId="77777777" w:rsidR="006A675D" w:rsidRPr="004428AF" w:rsidRDefault="00142A72" w:rsidP="00C418A4">
          <w:pPr>
            <w:jc w:val="center"/>
            <w:rPr>
              <w:rFonts w:ascii="Arial" w:hAnsi="Arial" w:cs="Arial"/>
            </w:rPr>
          </w:pPr>
          <w:r w:rsidRPr="004428AF">
            <w:rPr>
              <w:rFonts w:ascii="Arial" w:hAnsi="Arial" w:cs="Arial"/>
            </w:rPr>
            <w:sym w:font="Symbol" w:char="F0D3"/>
          </w:r>
          <w:r w:rsidR="00C418A4" w:rsidRPr="004428AF">
            <w:rPr>
              <w:rFonts w:ascii="Arial" w:hAnsi="Arial" w:cs="Arial"/>
            </w:rPr>
            <w:t>Grupa1</w:t>
          </w:r>
          <w:r w:rsidRPr="004428AF">
            <w:rPr>
              <w:rFonts w:ascii="Arial" w:hAnsi="Arial" w:cs="Arial"/>
            </w:rPr>
            <w:t xml:space="preserve">, </w:t>
          </w:r>
          <w:r w:rsidRPr="004428AF">
            <w:rPr>
              <w:rFonts w:ascii="Arial" w:hAnsi="Arial" w:cs="Arial"/>
            </w:rPr>
            <w:fldChar w:fldCharType="begin"/>
          </w:r>
          <w:r w:rsidRPr="004428AF">
            <w:rPr>
              <w:rFonts w:ascii="Arial" w:hAnsi="Arial" w:cs="Arial"/>
            </w:rPr>
            <w:instrText xml:space="preserve"> DATE \@ "yyyy" </w:instrText>
          </w:r>
          <w:r w:rsidRPr="004428AF">
            <w:rPr>
              <w:rFonts w:ascii="Arial" w:hAnsi="Arial" w:cs="Arial"/>
            </w:rPr>
            <w:fldChar w:fldCharType="separate"/>
          </w:r>
          <w:r w:rsidR="004428AF" w:rsidRPr="004428AF">
            <w:rPr>
              <w:rFonts w:ascii="Arial" w:hAnsi="Arial" w:cs="Arial"/>
              <w:noProof/>
            </w:rPr>
            <w:t>2021</w:t>
          </w:r>
          <w:r w:rsidRPr="004428AF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7F0831" w14:textId="77777777" w:rsidR="006A675D" w:rsidRPr="004428AF" w:rsidRDefault="00142A72" w:rsidP="00EF2C14">
          <w:pPr>
            <w:jc w:val="right"/>
            <w:rPr>
              <w:rFonts w:ascii="Arial" w:hAnsi="Arial" w:cs="Arial"/>
            </w:rPr>
          </w:pPr>
          <w:r w:rsidRPr="004428AF">
            <w:rPr>
              <w:rFonts w:ascii="Arial" w:hAnsi="Arial" w:cs="Arial"/>
            </w:rPr>
            <w:t xml:space="preserve"> </w:t>
          </w:r>
          <w:r w:rsidRPr="004428AF">
            <w:rPr>
              <w:rStyle w:val="PageNumber"/>
              <w:rFonts w:ascii="Arial" w:hAnsi="Arial" w:cs="Arial"/>
            </w:rPr>
            <w:fldChar w:fldCharType="begin"/>
          </w:r>
          <w:r w:rsidRPr="004428AF">
            <w:rPr>
              <w:rStyle w:val="PageNumber"/>
              <w:rFonts w:ascii="Arial" w:hAnsi="Arial" w:cs="Arial"/>
            </w:rPr>
            <w:instrText xml:space="preserve"> PAGE </w:instrText>
          </w:r>
          <w:r w:rsidRPr="004428AF">
            <w:rPr>
              <w:rStyle w:val="PageNumber"/>
              <w:rFonts w:ascii="Arial" w:hAnsi="Arial" w:cs="Arial"/>
            </w:rPr>
            <w:fldChar w:fldCharType="separate"/>
          </w:r>
          <w:r w:rsidR="004428AF">
            <w:rPr>
              <w:rStyle w:val="PageNumber"/>
              <w:rFonts w:ascii="Arial" w:hAnsi="Arial" w:cs="Arial"/>
              <w:noProof/>
            </w:rPr>
            <w:t>7</w:t>
          </w:r>
          <w:r w:rsidRPr="004428AF">
            <w:rPr>
              <w:rStyle w:val="PageNumber"/>
              <w:rFonts w:ascii="Arial" w:hAnsi="Arial" w:cs="Arial"/>
            </w:rPr>
            <w:fldChar w:fldCharType="end"/>
          </w:r>
          <w:r w:rsidRPr="004428AF">
            <w:rPr>
              <w:rStyle w:val="PageNumber"/>
              <w:rFonts w:ascii="Arial" w:hAnsi="Arial" w:cs="Arial"/>
            </w:rPr>
            <w:t xml:space="preserve"> </w:t>
          </w:r>
        </w:p>
      </w:tc>
    </w:tr>
  </w:tbl>
  <w:p w14:paraId="57A6BC77" w14:textId="6902767F" w:rsidR="006A675D" w:rsidRPr="004428AF" w:rsidRDefault="004428AF" w:rsidP="004428AF">
    <w:pPr>
      <w:pStyle w:val="Footer"/>
      <w:tabs>
        <w:tab w:val="clear" w:pos="4320"/>
        <w:tab w:val="clear" w:pos="8640"/>
        <w:tab w:val="left" w:pos="3315"/>
      </w:tabs>
      <w:rPr>
        <w:rFonts w:ascii="Arial" w:hAnsi="Arial" w:cs="Arial"/>
      </w:rPr>
    </w:pPr>
    <w:r w:rsidRPr="004428AF">
      <w:rPr>
        <w:rFonts w:ascii="Arial" w:hAnsi="Arial" w:cs="Arial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C51BD" w14:textId="77777777" w:rsidR="006A675D" w:rsidRDefault="006A67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C4FCF" w14:textId="77777777" w:rsidR="0044115B" w:rsidRDefault="0044115B">
      <w:pPr>
        <w:spacing w:line="240" w:lineRule="auto"/>
      </w:pPr>
      <w:r>
        <w:separator/>
      </w:r>
    </w:p>
  </w:footnote>
  <w:footnote w:type="continuationSeparator" w:id="0">
    <w:p w14:paraId="6984BFB7" w14:textId="77777777" w:rsidR="0044115B" w:rsidRDefault="004411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34C27" w14:textId="77777777" w:rsidR="006A675D" w:rsidRDefault="006A675D">
    <w:pPr>
      <w:rPr>
        <w:sz w:val="24"/>
      </w:rPr>
    </w:pPr>
  </w:p>
  <w:p w14:paraId="1AED34FC" w14:textId="77777777" w:rsidR="006A675D" w:rsidRDefault="006A675D">
    <w:pPr>
      <w:pBdr>
        <w:top w:val="single" w:sz="6" w:space="1" w:color="auto"/>
      </w:pBdr>
      <w:rPr>
        <w:sz w:val="24"/>
      </w:rPr>
    </w:pPr>
  </w:p>
  <w:p w14:paraId="19165F99" w14:textId="77777777" w:rsidR="006A675D" w:rsidRDefault="00C418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</w:p>
  <w:p w14:paraId="0A5E1EF7" w14:textId="77777777" w:rsidR="006A675D" w:rsidRDefault="006A675D">
    <w:pPr>
      <w:pBdr>
        <w:bottom w:val="single" w:sz="6" w:space="1" w:color="auto"/>
      </w:pBdr>
      <w:jc w:val="right"/>
      <w:rPr>
        <w:sz w:val="24"/>
      </w:rPr>
    </w:pPr>
  </w:p>
  <w:p w14:paraId="57D6ADEA" w14:textId="77777777" w:rsidR="006A675D" w:rsidRDefault="006A67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675D" w:rsidRPr="004428AF" w14:paraId="43360F9B" w14:textId="77777777">
      <w:tc>
        <w:tcPr>
          <w:tcW w:w="6379" w:type="dxa"/>
        </w:tcPr>
        <w:p w14:paraId="2A98B335" w14:textId="6730CA25" w:rsidR="006A675D" w:rsidRPr="004428AF" w:rsidRDefault="00AA4847">
          <w:pPr>
            <w:rPr>
              <w:rFonts w:ascii="Arial" w:hAnsi="Arial" w:cs="Arial"/>
              <w:b/>
              <w:lang w:val="sr-Latn-BA"/>
            </w:rPr>
          </w:pPr>
          <w:r w:rsidRPr="004428AF">
            <w:rPr>
              <w:rFonts w:ascii="Arial" w:hAnsi="Arial" w:cs="Arial"/>
              <w:b/>
              <w:lang w:val="sr-Latn-BA"/>
            </w:rPr>
            <w:t>MakeitTrue – MiT</w:t>
          </w:r>
        </w:p>
      </w:tc>
      <w:tc>
        <w:tcPr>
          <w:tcW w:w="3179" w:type="dxa"/>
        </w:tcPr>
        <w:p w14:paraId="3F1FD4DE" w14:textId="4FF6C28F" w:rsidR="006A675D" w:rsidRPr="004428AF" w:rsidRDefault="00142A72" w:rsidP="00C418A4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4428AF">
            <w:rPr>
              <w:rFonts w:ascii="Arial" w:hAnsi="Arial" w:cs="Arial"/>
              <w:lang w:val="sr-Latn-BA"/>
            </w:rPr>
            <w:t xml:space="preserve">  </w:t>
          </w:r>
          <w:r w:rsidR="00C418A4" w:rsidRPr="004428AF">
            <w:rPr>
              <w:rFonts w:ascii="Arial" w:hAnsi="Arial" w:cs="Arial"/>
              <w:lang w:val="sr-Latn-BA"/>
            </w:rPr>
            <w:t>Verzija</w:t>
          </w:r>
          <w:r w:rsidRPr="004428AF">
            <w:rPr>
              <w:rFonts w:ascii="Arial" w:hAnsi="Arial" w:cs="Arial"/>
              <w:lang w:val="sr-Latn-BA"/>
            </w:rPr>
            <w:t xml:space="preserve">: </w:t>
          </w:r>
          <w:r w:rsidR="00AA4847" w:rsidRPr="004428AF">
            <w:rPr>
              <w:rFonts w:ascii="Arial" w:hAnsi="Arial" w:cs="Arial"/>
              <w:lang w:val="sr-Latn-BA"/>
            </w:rPr>
            <w:t xml:space="preserve"> </w:t>
          </w:r>
          <w:r w:rsidR="00C418A4" w:rsidRPr="004428AF">
            <w:rPr>
              <w:rFonts w:ascii="Arial" w:hAnsi="Arial" w:cs="Arial"/>
              <w:lang w:val="sr-Latn-BA"/>
            </w:rPr>
            <w:t>1.0</w:t>
          </w:r>
        </w:p>
      </w:tc>
    </w:tr>
    <w:tr w:rsidR="006A675D" w:rsidRPr="004428AF" w14:paraId="7B159CF1" w14:textId="77777777">
      <w:tc>
        <w:tcPr>
          <w:tcW w:w="6379" w:type="dxa"/>
        </w:tcPr>
        <w:p w14:paraId="0C0187AD" w14:textId="77777777" w:rsidR="006A675D" w:rsidRPr="004428AF" w:rsidRDefault="00C418A4">
          <w:pPr>
            <w:rPr>
              <w:rFonts w:ascii="Arial" w:hAnsi="Arial" w:cs="Arial"/>
              <w:lang w:val="sr-Latn-BA"/>
            </w:rPr>
          </w:pPr>
          <w:r w:rsidRPr="004428AF">
            <w:rPr>
              <w:rFonts w:ascii="Arial" w:hAnsi="Arial" w:cs="Arial"/>
              <w:lang w:val="sr-Latn-BA"/>
            </w:rPr>
            <w:t>Plan upravljanja zahtjevima</w:t>
          </w:r>
          <w:r w:rsidR="00142A72" w:rsidRPr="004428AF">
            <w:rPr>
              <w:rFonts w:ascii="Arial" w:hAnsi="Arial" w:cs="Arial"/>
              <w:lang w:val="sr-Latn-BA"/>
            </w:rPr>
            <w:t xml:space="preserve"> </w:t>
          </w:r>
        </w:p>
      </w:tc>
      <w:tc>
        <w:tcPr>
          <w:tcW w:w="3179" w:type="dxa"/>
        </w:tcPr>
        <w:p w14:paraId="31BEAD93" w14:textId="267B0C6B" w:rsidR="006A675D" w:rsidRPr="004428AF" w:rsidRDefault="00142A72" w:rsidP="00C418A4">
          <w:pPr>
            <w:rPr>
              <w:rFonts w:ascii="Arial" w:hAnsi="Arial" w:cs="Arial"/>
              <w:lang w:val="sr-Latn-BA"/>
            </w:rPr>
          </w:pPr>
          <w:r w:rsidRPr="004428AF">
            <w:rPr>
              <w:rFonts w:ascii="Arial" w:hAnsi="Arial" w:cs="Arial"/>
              <w:lang w:val="sr-Latn-BA"/>
            </w:rPr>
            <w:t xml:space="preserve">  </w:t>
          </w:r>
          <w:r w:rsidR="00C418A4" w:rsidRPr="004428AF">
            <w:rPr>
              <w:rFonts w:ascii="Arial" w:hAnsi="Arial" w:cs="Arial"/>
              <w:lang w:val="sr-Latn-BA"/>
            </w:rPr>
            <w:t>Datum</w:t>
          </w:r>
          <w:r w:rsidRPr="004428AF">
            <w:rPr>
              <w:rFonts w:ascii="Arial" w:hAnsi="Arial" w:cs="Arial"/>
              <w:lang w:val="sr-Latn-BA"/>
            </w:rPr>
            <w:t xml:space="preserve">:  </w:t>
          </w:r>
          <w:r w:rsidR="00AA4847" w:rsidRPr="004428AF">
            <w:rPr>
              <w:rFonts w:ascii="Arial" w:hAnsi="Arial" w:cs="Arial"/>
              <w:lang w:val="sr-Latn-BA"/>
            </w:rPr>
            <w:t>12</w:t>
          </w:r>
          <w:r w:rsidR="00C418A4" w:rsidRPr="004428AF">
            <w:rPr>
              <w:rFonts w:ascii="Arial" w:hAnsi="Arial" w:cs="Arial"/>
              <w:lang w:val="sr-Latn-BA"/>
            </w:rPr>
            <w:t>.11.2021.</w:t>
          </w:r>
        </w:p>
      </w:tc>
    </w:tr>
  </w:tbl>
  <w:p w14:paraId="0732C0C4" w14:textId="77777777" w:rsidR="006A675D" w:rsidRPr="004428AF" w:rsidRDefault="006A675D">
    <w:pPr>
      <w:pStyle w:val="Header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373FD" w14:textId="77777777" w:rsidR="006A675D" w:rsidRDefault="006A67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070857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C3538E"/>
    <w:multiLevelType w:val="hybridMultilevel"/>
    <w:tmpl w:val="84FAD214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F3B23FC"/>
    <w:multiLevelType w:val="multilevel"/>
    <w:tmpl w:val="6AC46C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56EAD"/>
    <w:multiLevelType w:val="hybridMultilevel"/>
    <w:tmpl w:val="6C021598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07A51D7"/>
    <w:multiLevelType w:val="hybridMultilevel"/>
    <w:tmpl w:val="E31C5426"/>
    <w:lvl w:ilvl="0" w:tplc="DC508D2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8"/>
  </w:num>
  <w:num w:numId="31">
    <w:abstractNumId w:val="19"/>
  </w:num>
  <w:num w:numId="32">
    <w:abstractNumId w:val="17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18A4"/>
    <w:rsid w:val="00011C64"/>
    <w:rsid w:val="00036766"/>
    <w:rsid w:val="00076265"/>
    <w:rsid w:val="00130E23"/>
    <w:rsid w:val="00142A72"/>
    <w:rsid w:val="001642EF"/>
    <w:rsid w:val="001A3BBE"/>
    <w:rsid w:val="001C0C29"/>
    <w:rsid w:val="001C2694"/>
    <w:rsid w:val="002B3DAC"/>
    <w:rsid w:val="002D76EF"/>
    <w:rsid w:val="00326883"/>
    <w:rsid w:val="00357564"/>
    <w:rsid w:val="003B3E58"/>
    <w:rsid w:val="0044115B"/>
    <w:rsid w:val="004428AF"/>
    <w:rsid w:val="00534359"/>
    <w:rsid w:val="005442DF"/>
    <w:rsid w:val="005C443C"/>
    <w:rsid w:val="005D617C"/>
    <w:rsid w:val="00677E2D"/>
    <w:rsid w:val="006A675D"/>
    <w:rsid w:val="007666BE"/>
    <w:rsid w:val="007D544C"/>
    <w:rsid w:val="00862553"/>
    <w:rsid w:val="00976785"/>
    <w:rsid w:val="00A41900"/>
    <w:rsid w:val="00A55A68"/>
    <w:rsid w:val="00AA4847"/>
    <w:rsid w:val="00AB2D40"/>
    <w:rsid w:val="00B14619"/>
    <w:rsid w:val="00B25252"/>
    <w:rsid w:val="00B42456"/>
    <w:rsid w:val="00B669CC"/>
    <w:rsid w:val="00C418A4"/>
    <w:rsid w:val="00C73299"/>
    <w:rsid w:val="00D26FBF"/>
    <w:rsid w:val="00D30CE7"/>
    <w:rsid w:val="00DD0A09"/>
    <w:rsid w:val="00E17356"/>
    <w:rsid w:val="00EF2C14"/>
    <w:rsid w:val="00EF3532"/>
    <w:rsid w:val="00F659F0"/>
    <w:rsid w:val="00F8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994658"/>
  <w15:chartTrackingRefBased/>
  <w15:docId w15:val="{71F054CF-A808-45A6-87FF-607F4AAC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71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C2694"/>
    <w:pPr>
      <w:spacing w:after="120"/>
      <w:ind w:left="720"/>
    </w:p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Subheading">
    <w:name w:val="Subheading"/>
    <w:basedOn w:val="BodyText"/>
    <w:pPr>
      <w:spacing w:before="240"/>
    </w:pPr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G1\Materijali\RUP%20&#353;abloni\rup_rm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D4087-F153-4EC9-AA10-C0E05CCE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rup_rmpln.dot</Template>
  <TotalTime>7</TotalTime>
  <Pages>7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7821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Stefan Jokic</dc:creator>
  <cp:keywords/>
  <dc:description/>
  <cp:lastModifiedBy>Notebook</cp:lastModifiedBy>
  <cp:revision>19</cp:revision>
  <cp:lastPrinted>2000-09-21T17:03:00Z</cp:lastPrinted>
  <dcterms:created xsi:type="dcterms:W3CDTF">2021-11-06T00:41:00Z</dcterms:created>
  <dcterms:modified xsi:type="dcterms:W3CDTF">2021-12-03T09:27:00Z</dcterms:modified>
</cp:coreProperties>
</file>