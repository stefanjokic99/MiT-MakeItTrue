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C0" w:rsidRPr="00BE606A" w:rsidRDefault="004D69C0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noProof/>
          <w:lang w:val="bs-Latn-BA" w:eastAsia="bs-Latn-BA"/>
        </w:rPr>
        <w:drawing>
          <wp:inline distT="0" distB="0" distL="0" distR="0" wp14:anchorId="5C05E349" wp14:editId="68ED5E0E">
            <wp:extent cx="896400" cy="92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T-ikoni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00" cy="9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29" w:rsidRPr="00BE606A" w:rsidRDefault="004D69C0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MakeitTrue-MiT</w:t>
      </w:r>
    </w:p>
    <w:p w:rsidR="00E67429" w:rsidRPr="00BE606A" w:rsidRDefault="00EF1F8E">
      <w:pPr>
        <w:pStyle w:val="Title"/>
        <w:jc w:val="right"/>
        <w:rPr>
          <w:rFonts w:cs="Arial"/>
          <w:lang w:val="sr-Latn-BA"/>
        </w:rPr>
      </w:pPr>
      <w:r w:rsidRPr="00BE606A">
        <w:rPr>
          <w:rFonts w:cs="Arial"/>
          <w:lang w:val="sr-Latn-BA"/>
        </w:rPr>
        <w:t>Plan iteracije</w:t>
      </w:r>
    </w:p>
    <w:p w:rsidR="00E67429" w:rsidRPr="00BE606A" w:rsidRDefault="00E67429">
      <w:pPr>
        <w:pStyle w:val="Title"/>
        <w:jc w:val="right"/>
        <w:rPr>
          <w:rFonts w:cs="Arial"/>
          <w:lang w:val="sr-Latn-BA"/>
        </w:rPr>
      </w:pPr>
    </w:p>
    <w:p w:rsidR="00E67429" w:rsidRPr="00BE606A" w:rsidRDefault="00500B75">
      <w:pPr>
        <w:pStyle w:val="Title"/>
        <w:jc w:val="right"/>
        <w:rPr>
          <w:rFonts w:cs="Arial"/>
          <w:sz w:val="28"/>
          <w:lang w:val="sr-Latn-BA"/>
        </w:rPr>
      </w:pPr>
      <w:r w:rsidRPr="00BE606A">
        <w:rPr>
          <w:rFonts w:cs="Arial"/>
          <w:sz w:val="28"/>
          <w:lang w:val="sr-Latn-BA"/>
        </w:rPr>
        <w:t>Verzija 2</w:t>
      </w:r>
      <w:r w:rsidR="00EF1F8E" w:rsidRPr="00BE606A">
        <w:rPr>
          <w:rFonts w:cs="Arial"/>
          <w:sz w:val="28"/>
          <w:lang w:val="sr-Latn-BA"/>
        </w:rPr>
        <w:t>.0</w:t>
      </w:r>
    </w:p>
    <w:p w:rsidR="00E67429" w:rsidRPr="00BE606A" w:rsidRDefault="00E67429">
      <w:pPr>
        <w:pStyle w:val="Title"/>
        <w:rPr>
          <w:rFonts w:cs="Arial"/>
          <w:sz w:val="28"/>
          <w:lang w:val="sr-Latn-BA"/>
        </w:rPr>
      </w:pPr>
    </w:p>
    <w:p w:rsidR="00E67429" w:rsidRPr="00BE606A" w:rsidRDefault="00E67429">
      <w:pPr>
        <w:rPr>
          <w:rFonts w:ascii="Arial" w:hAnsi="Arial" w:cs="Arial"/>
          <w:lang w:val="sr-Latn-BA"/>
        </w:rPr>
      </w:pPr>
    </w:p>
    <w:p w:rsidR="00E67429" w:rsidRPr="00BE606A" w:rsidRDefault="00826604">
      <w:pPr>
        <w:pStyle w:val="InfoBlue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 </w:t>
      </w:r>
    </w:p>
    <w:p w:rsidR="00E67429" w:rsidRPr="00BE606A" w:rsidRDefault="00E67429">
      <w:pPr>
        <w:rPr>
          <w:rFonts w:ascii="Arial" w:hAnsi="Arial" w:cs="Arial"/>
          <w:lang w:val="sr-Latn-BA"/>
        </w:rPr>
        <w:sectPr w:rsidR="00E67429" w:rsidRPr="00BE606A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F026D" w:rsidRPr="00BE606A" w:rsidRDefault="00E467F6" w:rsidP="009F026D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7429" w:rsidRPr="00BE606A" w:rsidTr="00730B64">
        <w:tc>
          <w:tcPr>
            <w:tcW w:w="2304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E67429" w:rsidRPr="00BE606A" w:rsidRDefault="00E467F6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E67429" w:rsidRPr="00BE606A" w:rsidRDefault="002929EC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BE606A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E67429" w:rsidRPr="00BE606A" w:rsidTr="00730B64">
        <w:tc>
          <w:tcPr>
            <w:tcW w:w="2304" w:type="dxa"/>
          </w:tcPr>
          <w:p w:rsidR="00E67429" w:rsidRPr="00BE606A" w:rsidRDefault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>14</w:t>
            </w:r>
            <w:r w:rsidR="00E467F6" w:rsidRPr="00BE606A">
              <w:rPr>
                <w:rFonts w:ascii="Arial" w:hAnsi="Arial" w:cs="Arial"/>
                <w:lang w:val="sr-Latn-BA"/>
              </w:rPr>
              <w:t>.11.2021.</w:t>
            </w:r>
          </w:p>
        </w:tc>
        <w:tc>
          <w:tcPr>
            <w:tcW w:w="1152" w:type="dxa"/>
          </w:tcPr>
          <w:p w:rsidR="00E67429" w:rsidRPr="00BE606A" w:rsidRDefault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>2</w:t>
            </w:r>
            <w:r w:rsidR="00E467F6" w:rsidRPr="00BE606A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E67429" w:rsidRPr="00BE606A" w:rsidRDefault="00E467F6" w:rsidP="00500B75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 xml:space="preserve">Iteracioni plan </w:t>
            </w:r>
            <w:r w:rsidR="00500B75" w:rsidRPr="00BE606A">
              <w:rPr>
                <w:rFonts w:ascii="Arial" w:hAnsi="Arial" w:cs="Arial"/>
                <w:lang w:val="sr-Latn-BA"/>
              </w:rPr>
              <w:t>drugog</w:t>
            </w:r>
            <w:r w:rsidRPr="00BE606A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E67429" w:rsidRPr="00BE606A" w:rsidRDefault="00E467F6" w:rsidP="00E467F6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BE606A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E67429" w:rsidRPr="00BE606A" w:rsidRDefault="00E67429">
      <w:pPr>
        <w:rPr>
          <w:rFonts w:ascii="Arial" w:hAnsi="Arial" w:cs="Arial"/>
          <w:lang w:val="sr-Latn-BA"/>
        </w:rPr>
      </w:pPr>
    </w:p>
    <w:p w:rsidR="00E67429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8C3C61" w:rsidRPr="00BE606A">
        <w:rPr>
          <w:rFonts w:cs="Arial"/>
          <w:lang w:val="sr-Latn-BA"/>
        </w:rPr>
        <w:lastRenderedPageBreak/>
        <w:t>Sadržaj</w:t>
      </w:r>
      <w:bookmarkStart w:id="0" w:name="_GoBack"/>
      <w:bookmarkEnd w:id="0"/>
    </w:p>
    <w:p w:rsidR="00BE606A" w:rsidRPr="00BE606A" w:rsidRDefault="0082660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lang w:val="sr-Latn-BA"/>
        </w:rPr>
        <w:fldChar w:fldCharType="begin"/>
      </w:r>
      <w:r w:rsidRPr="00BE606A">
        <w:rPr>
          <w:rFonts w:ascii="Arial" w:hAnsi="Arial" w:cs="Arial"/>
          <w:lang w:val="sr-Latn-BA"/>
        </w:rPr>
        <w:instrText xml:space="preserve"> TOC \o "1-3" </w:instrText>
      </w:r>
      <w:r w:rsidRPr="00BE606A">
        <w:rPr>
          <w:rFonts w:ascii="Arial" w:hAnsi="Arial" w:cs="Arial"/>
          <w:lang w:val="sr-Latn-BA"/>
        </w:rPr>
        <w:fldChar w:fldCharType="separate"/>
      </w:r>
      <w:r w:rsidR="00BE606A" w:rsidRPr="00BE606A">
        <w:rPr>
          <w:rFonts w:ascii="Arial" w:hAnsi="Arial" w:cs="Arial"/>
          <w:noProof/>
          <w:lang w:val="sr-Latn-BA"/>
        </w:rPr>
        <w:t>1.</w:t>
      </w:r>
      <w:r w:rsidR="00BE606A"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="00BE606A" w:rsidRPr="00BE606A">
        <w:rPr>
          <w:rFonts w:ascii="Arial" w:hAnsi="Arial" w:cs="Arial"/>
          <w:noProof/>
          <w:lang w:val="sr-Latn-BA"/>
        </w:rPr>
        <w:t>Uvod</w:t>
      </w:r>
      <w:r w:rsidR="00BE606A" w:rsidRPr="00BE606A">
        <w:rPr>
          <w:rFonts w:ascii="Arial" w:hAnsi="Arial" w:cs="Arial"/>
          <w:noProof/>
        </w:rPr>
        <w:tab/>
      </w:r>
      <w:r w:rsidR="00BE606A" w:rsidRPr="00BE606A">
        <w:rPr>
          <w:rFonts w:ascii="Arial" w:hAnsi="Arial" w:cs="Arial"/>
          <w:noProof/>
        </w:rPr>
        <w:fldChar w:fldCharType="begin"/>
      </w:r>
      <w:r w:rsidR="00BE606A" w:rsidRPr="00BE606A">
        <w:rPr>
          <w:rFonts w:ascii="Arial" w:hAnsi="Arial" w:cs="Arial"/>
          <w:noProof/>
        </w:rPr>
        <w:instrText xml:space="preserve"> PAGEREF _Toc89420617 \h </w:instrText>
      </w:r>
      <w:r w:rsidR="00BE606A" w:rsidRPr="00BE606A">
        <w:rPr>
          <w:rFonts w:ascii="Arial" w:hAnsi="Arial" w:cs="Arial"/>
          <w:noProof/>
        </w:rPr>
      </w:r>
      <w:r w:rsidR="00BE606A" w:rsidRPr="00BE606A">
        <w:rPr>
          <w:rFonts w:ascii="Arial" w:hAnsi="Arial" w:cs="Arial"/>
          <w:noProof/>
        </w:rPr>
        <w:fldChar w:fldCharType="separate"/>
      </w:r>
      <w:r w:rsidR="00BE606A" w:rsidRPr="00BE606A">
        <w:rPr>
          <w:rFonts w:ascii="Arial" w:hAnsi="Arial" w:cs="Arial"/>
          <w:noProof/>
        </w:rPr>
        <w:t>4</w:t>
      </w:r>
      <w:r w:rsidR="00BE606A"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1.1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Svrha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_Toc89420618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1.2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Namjena dokumenta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_Toc89420619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1.3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Pojmovi, skraćenice i akronimi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_Toc89420620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1.4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Pregled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_Toc89420621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2.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Plan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_Toc89420622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3.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Resursi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_Toc89420623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BE606A" w:rsidRPr="00BE606A" w:rsidRDefault="00BE606A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</w:pPr>
      <w:r w:rsidRPr="00BE606A">
        <w:rPr>
          <w:rFonts w:ascii="Arial" w:hAnsi="Arial" w:cs="Arial"/>
          <w:noProof/>
          <w:lang w:val="sr-Latn-BA"/>
        </w:rPr>
        <w:t>4.</w:t>
      </w:r>
      <w:r w:rsidRPr="00BE606A">
        <w:rPr>
          <w:rFonts w:ascii="Arial" w:eastAsiaTheme="minorEastAsia" w:hAnsi="Arial" w:cs="Arial"/>
          <w:noProof/>
          <w:sz w:val="22"/>
          <w:szCs w:val="22"/>
          <w:lang w:val="bs-Latn-BA" w:eastAsia="bs-Latn-BA"/>
        </w:rPr>
        <w:tab/>
      </w:r>
      <w:r w:rsidRPr="00BE606A">
        <w:rPr>
          <w:rFonts w:ascii="Arial" w:hAnsi="Arial" w:cs="Arial"/>
          <w:noProof/>
          <w:lang w:val="sr-Latn-BA"/>
        </w:rPr>
        <w:t>Pravila</w:t>
      </w:r>
      <w:r w:rsidRPr="00BE606A">
        <w:rPr>
          <w:rFonts w:ascii="Arial" w:hAnsi="Arial" w:cs="Arial"/>
          <w:noProof/>
        </w:rPr>
        <w:tab/>
      </w:r>
      <w:r w:rsidRPr="00BE606A">
        <w:rPr>
          <w:rFonts w:ascii="Arial" w:hAnsi="Arial" w:cs="Arial"/>
          <w:noProof/>
        </w:rPr>
        <w:fldChar w:fldCharType="begin"/>
      </w:r>
      <w:r w:rsidRPr="00BE606A">
        <w:rPr>
          <w:rFonts w:ascii="Arial" w:hAnsi="Arial" w:cs="Arial"/>
          <w:noProof/>
        </w:rPr>
        <w:instrText xml:space="preserve"> PAGEREF _Toc89420624 \h </w:instrText>
      </w:r>
      <w:r w:rsidRPr="00BE606A">
        <w:rPr>
          <w:rFonts w:ascii="Arial" w:hAnsi="Arial" w:cs="Arial"/>
          <w:noProof/>
        </w:rPr>
      </w:r>
      <w:r w:rsidRPr="00BE606A">
        <w:rPr>
          <w:rFonts w:ascii="Arial" w:hAnsi="Arial" w:cs="Arial"/>
          <w:noProof/>
        </w:rPr>
        <w:fldChar w:fldCharType="separate"/>
      </w:r>
      <w:r w:rsidRPr="00BE606A">
        <w:rPr>
          <w:rFonts w:ascii="Arial" w:hAnsi="Arial" w:cs="Arial"/>
          <w:noProof/>
        </w:rPr>
        <w:t>4</w:t>
      </w:r>
      <w:r w:rsidRPr="00BE606A">
        <w:rPr>
          <w:rFonts w:ascii="Arial" w:hAnsi="Arial" w:cs="Arial"/>
          <w:noProof/>
        </w:rPr>
        <w:fldChar w:fldCharType="end"/>
      </w:r>
    </w:p>
    <w:p w:rsidR="00921F55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fldChar w:fldCharType="end"/>
      </w: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 w:rsidP="00921F55">
      <w:pPr>
        <w:rPr>
          <w:rFonts w:ascii="Arial" w:hAnsi="Arial" w:cs="Arial"/>
          <w:lang w:val="sr-Latn-BA"/>
        </w:rPr>
      </w:pPr>
    </w:p>
    <w:p w:rsidR="00921F55" w:rsidRPr="00BE606A" w:rsidRDefault="00921F55">
      <w:pPr>
        <w:pStyle w:val="Title"/>
        <w:rPr>
          <w:rFonts w:cs="Arial"/>
          <w:lang w:val="sr-Latn-BA"/>
        </w:rPr>
      </w:pPr>
    </w:p>
    <w:p w:rsidR="00921F55" w:rsidRPr="00BE606A" w:rsidRDefault="00921F55" w:rsidP="00921F55">
      <w:pPr>
        <w:pStyle w:val="Title"/>
        <w:tabs>
          <w:tab w:val="left" w:pos="8275"/>
        </w:tabs>
        <w:jc w:val="left"/>
        <w:rPr>
          <w:rFonts w:cs="Arial"/>
          <w:lang w:val="sr-Latn-BA"/>
        </w:rPr>
      </w:pPr>
      <w:r w:rsidRPr="00BE606A">
        <w:rPr>
          <w:rFonts w:cs="Arial"/>
          <w:lang w:val="sr-Latn-BA"/>
        </w:rPr>
        <w:tab/>
      </w:r>
    </w:p>
    <w:p w:rsidR="00E67429" w:rsidRPr="00BE606A" w:rsidRDefault="00826604">
      <w:pPr>
        <w:pStyle w:val="Title"/>
        <w:rPr>
          <w:rFonts w:cs="Arial"/>
          <w:lang w:val="sr-Latn-BA"/>
        </w:rPr>
      </w:pPr>
      <w:r w:rsidRPr="00BE606A">
        <w:rPr>
          <w:rFonts w:cs="Arial"/>
          <w:lang w:val="sr-Latn-BA"/>
        </w:rPr>
        <w:br w:type="page"/>
      </w:r>
      <w:r w:rsidR="009F026D" w:rsidRPr="00BE606A">
        <w:rPr>
          <w:rFonts w:cs="Arial"/>
          <w:lang w:val="sr-Latn-BA"/>
        </w:rPr>
        <w:lastRenderedPageBreak/>
        <w:t>Iteracioni plan</w:t>
      </w:r>
    </w:p>
    <w:p w:rsidR="00E67429" w:rsidRPr="00BE606A" w:rsidRDefault="009F026D">
      <w:pPr>
        <w:pStyle w:val="Heading1"/>
        <w:rPr>
          <w:rFonts w:cs="Arial"/>
          <w:lang w:val="sr-Latn-BA"/>
        </w:rPr>
      </w:pPr>
      <w:bookmarkStart w:id="1" w:name="_Toc89420617"/>
      <w:r w:rsidRPr="00BE606A">
        <w:rPr>
          <w:rFonts w:cs="Arial"/>
          <w:lang w:val="sr-Latn-BA"/>
        </w:rPr>
        <w:t>Uvod</w:t>
      </w:r>
      <w:bookmarkEnd w:id="1"/>
    </w:p>
    <w:p w:rsidR="00E67429" w:rsidRPr="00BE606A" w:rsidRDefault="009F026D" w:rsidP="009F026D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Iteracioni plan sadrži pregled aktivnosti koje će se raditi u sklopu 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druge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iteracije.</w:t>
      </w:r>
    </w:p>
    <w:p w:rsidR="00E67429" w:rsidRPr="00BE606A" w:rsidRDefault="009F026D">
      <w:pPr>
        <w:pStyle w:val="Heading2"/>
        <w:rPr>
          <w:rFonts w:cs="Arial"/>
          <w:lang w:val="sr-Latn-BA"/>
        </w:rPr>
      </w:pPr>
      <w:bookmarkStart w:id="2" w:name="_Toc89420618"/>
      <w:r w:rsidRPr="00BE606A">
        <w:rPr>
          <w:rFonts w:cs="Arial"/>
          <w:lang w:val="sr-Latn-BA"/>
        </w:rPr>
        <w:t>Svrha</w:t>
      </w:r>
      <w:bookmarkEnd w:id="2"/>
    </w:p>
    <w:p w:rsidR="00E67429" w:rsidRPr="00BE606A" w:rsidRDefault="009F026D" w:rsidP="009F026D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Svrha dokumenta Iteracioni plan je da obezbjedi uvid članovima razvojnog tima u probleme koji su planini</w:t>
      </w:r>
      <w:r w:rsidR="00500B75" w:rsidRPr="00BE606A">
        <w:rPr>
          <w:rFonts w:ascii="Arial" w:hAnsi="Arial" w:cs="Arial"/>
          <w:i w:val="0"/>
          <w:color w:val="auto"/>
          <w:lang w:val="sr-Latn-BA"/>
        </w:rPr>
        <w:t>rani</w:t>
      </w:r>
      <w:r w:rsidRPr="00BE606A">
        <w:rPr>
          <w:rFonts w:ascii="Arial" w:hAnsi="Arial" w:cs="Arial"/>
          <w:i w:val="0"/>
          <w:color w:val="auto"/>
          <w:lang w:val="sr-Latn-BA"/>
        </w:rPr>
        <w:t xml:space="preserve"> da se rješe tokom trenutne iteracije.</w:t>
      </w:r>
    </w:p>
    <w:p w:rsidR="00A60F75" w:rsidRPr="00BE606A" w:rsidRDefault="00A60F75" w:rsidP="00A60F75">
      <w:pPr>
        <w:pStyle w:val="Heading2"/>
        <w:rPr>
          <w:rFonts w:cs="Arial"/>
          <w:lang w:val="sr-Latn-BA"/>
        </w:rPr>
      </w:pPr>
      <w:bookmarkStart w:id="3" w:name="_Toc89420619"/>
      <w:r w:rsidRPr="00BE606A">
        <w:rPr>
          <w:rFonts w:cs="Arial"/>
          <w:lang w:val="sr-Latn-BA"/>
        </w:rPr>
        <w:t>Namjena dokumenta</w:t>
      </w:r>
      <w:bookmarkEnd w:id="3"/>
    </w:p>
    <w:p w:rsidR="00A60F75" w:rsidRPr="00BE606A" w:rsidRDefault="00A60F75" w:rsidP="00A60F75">
      <w:pPr>
        <w:ind w:left="720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Iteracioni plan namjenjen je članovim i vođi razvojnog tima.</w:t>
      </w:r>
    </w:p>
    <w:p w:rsidR="00E67429" w:rsidRPr="00BE606A" w:rsidRDefault="00A60F75">
      <w:pPr>
        <w:pStyle w:val="Heading2"/>
        <w:rPr>
          <w:rFonts w:cs="Arial"/>
          <w:lang w:val="sr-Latn-BA"/>
        </w:rPr>
      </w:pPr>
      <w:bookmarkStart w:id="4" w:name="_Toc89420620"/>
      <w:r w:rsidRPr="00BE606A">
        <w:rPr>
          <w:rFonts w:cs="Arial"/>
          <w:lang w:val="sr-Latn-BA"/>
        </w:rPr>
        <w:t>Pojmovi, skraćenice i akronimi</w:t>
      </w:r>
      <w:bookmarkEnd w:id="4"/>
    </w:p>
    <w:p w:rsidR="00E67429" w:rsidRPr="00BE606A" w:rsidRDefault="00A60F75" w:rsidP="00A60F75">
      <w:pPr>
        <w:ind w:firstLine="720"/>
        <w:jc w:val="both"/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Svi korišteni, nepoznati pojmovi, akronimi i skraćenice su opisani u dokumentu Rječnik (Glossary).</w:t>
      </w:r>
    </w:p>
    <w:p w:rsidR="00E67429" w:rsidRPr="00BE606A" w:rsidRDefault="00A60F75">
      <w:pPr>
        <w:pStyle w:val="Heading2"/>
        <w:rPr>
          <w:rFonts w:cs="Arial"/>
          <w:lang w:val="sr-Latn-BA"/>
        </w:rPr>
      </w:pPr>
      <w:bookmarkStart w:id="5" w:name="_Toc89420621"/>
      <w:r w:rsidRPr="00BE606A">
        <w:rPr>
          <w:rFonts w:cs="Arial"/>
          <w:lang w:val="sr-Latn-BA"/>
        </w:rPr>
        <w:t>Pregled</w:t>
      </w:r>
      <w:bookmarkEnd w:id="5"/>
    </w:p>
    <w:p w:rsidR="00E67429" w:rsidRPr="00BE606A" w:rsidRDefault="00A60F75" w:rsidP="000D1FCB">
      <w:pPr>
        <w:pStyle w:val="InfoBlue"/>
        <w:ind w:left="0" w:firstLine="720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Dokument Iteracioni plan daje uvid u aktivnosti i zadatke, zaduženja resursa, zavisnost između zadataka unutar iteracija.</w:t>
      </w:r>
    </w:p>
    <w:p w:rsidR="00A60F75" w:rsidRPr="00BE606A" w:rsidRDefault="00826604" w:rsidP="00A60F75">
      <w:pPr>
        <w:pStyle w:val="Heading1"/>
        <w:rPr>
          <w:rFonts w:cs="Arial"/>
          <w:lang w:val="sr-Latn-BA"/>
        </w:rPr>
      </w:pPr>
      <w:bookmarkStart w:id="6" w:name="_Toc89420622"/>
      <w:r w:rsidRPr="00BE606A">
        <w:rPr>
          <w:rFonts w:cs="Arial"/>
          <w:lang w:val="sr-Latn-BA"/>
        </w:rPr>
        <w:t>Plan</w:t>
      </w:r>
      <w:bookmarkEnd w:id="6"/>
    </w:p>
    <w:p w:rsidR="00500B75" w:rsidRPr="00BE606A" w:rsidRDefault="007F13E0" w:rsidP="00500B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500B75" w:rsidRPr="00BE606A">
        <w:rPr>
          <w:rFonts w:ascii="Arial" w:hAnsi="Arial" w:cs="Arial"/>
          <w:lang w:val="sr-Latn-BA"/>
        </w:rPr>
        <w:t xml:space="preserve"> dokumentacije vezane za Prikupljanje zahtjeva:</w:t>
      </w:r>
    </w:p>
    <w:p w:rsidR="00500B75" w:rsidRPr="00BE606A" w:rsidRDefault="00500B75" w:rsidP="00500B75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Zahtjevi zainteresovanih strana.</w:t>
      </w:r>
    </w:p>
    <w:p w:rsidR="00A60F75" w:rsidRPr="00BE606A" w:rsidRDefault="00A60F75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Upoznavanje </w:t>
      </w:r>
      <w:r w:rsidR="00500B75" w:rsidRPr="00BE606A">
        <w:rPr>
          <w:rFonts w:ascii="Arial" w:hAnsi="Arial" w:cs="Arial"/>
          <w:lang w:val="sr-Latn-BA"/>
        </w:rPr>
        <w:t xml:space="preserve">članova tima sa </w:t>
      </w:r>
      <w:r w:rsidR="00F74697" w:rsidRPr="00BE606A">
        <w:rPr>
          <w:rFonts w:ascii="Arial" w:hAnsi="Arial" w:cs="Arial"/>
          <w:lang w:val="sr-Latn-BA"/>
        </w:rPr>
        <w:t xml:space="preserve">dolazećim </w:t>
      </w:r>
      <w:r w:rsidR="00500B75" w:rsidRPr="00BE606A">
        <w:rPr>
          <w:rFonts w:ascii="Arial" w:hAnsi="Arial" w:cs="Arial"/>
          <w:lang w:val="sr-Latn-BA"/>
        </w:rPr>
        <w:t>problemi</w:t>
      </w:r>
      <w:r w:rsidRPr="00BE606A">
        <w:rPr>
          <w:rFonts w:ascii="Arial" w:hAnsi="Arial" w:cs="Arial"/>
          <w:lang w:val="sr-Latn-BA"/>
        </w:rPr>
        <w:t>m</w:t>
      </w:r>
      <w:r w:rsidR="00F74697" w:rsidRPr="00BE606A">
        <w:rPr>
          <w:rFonts w:ascii="Arial" w:hAnsi="Arial" w:cs="Arial"/>
          <w:lang w:val="sr-Latn-BA"/>
        </w:rPr>
        <w:t>a</w:t>
      </w:r>
      <w:r w:rsidRPr="00BE606A">
        <w:rPr>
          <w:rFonts w:ascii="Arial" w:hAnsi="Arial" w:cs="Arial"/>
          <w:lang w:val="sr-Latn-BA"/>
        </w:rPr>
        <w:t xml:space="preserve"> </w:t>
      </w:r>
      <w:r w:rsidR="00F74697" w:rsidRPr="00BE606A">
        <w:rPr>
          <w:rFonts w:ascii="Arial" w:hAnsi="Arial" w:cs="Arial"/>
          <w:lang w:val="sr-Latn-BA"/>
        </w:rPr>
        <w:t>koje</w:t>
      </w:r>
      <w:r w:rsidR="007A0C7E" w:rsidRPr="00BE606A">
        <w:rPr>
          <w:rFonts w:ascii="Arial" w:hAnsi="Arial" w:cs="Arial"/>
          <w:lang w:val="sr-Latn-BA"/>
        </w:rPr>
        <w:t xml:space="preserve"> je potrebno riješiti.</w:t>
      </w:r>
    </w:p>
    <w:p w:rsidR="007A0C7E" w:rsidRPr="00BE606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Istraživanje o problemu, šta problem nameće i kako se isti može riješiti.</w:t>
      </w:r>
    </w:p>
    <w:p w:rsidR="007A0C7E" w:rsidRPr="00BE606A" w:rsidRDefault="007A0C7E" w:rsidP="00A60F75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Organizacija tima.</w:t>
      </w:r>
    </w:p>
    <w:p w:rsidR="00F74697" w:rsidRPr="00BE606A" w:rsidRDefault="00F74697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Izrada dijagrama aktivnosti i dijagrama stanja.</w:t>
      </w:r>
    </w:p>
    <w:p w:rsidR="00F74697" w:rsidRPr="00BE606A" w:rsidRDefault="00F74697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Generisanje dokumentacije vezane za Analizu problema: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Specifikacija slučajeva korištenja.</w:t>
      </w:r>
    </w:p>
    <w:p w:rsidR="00F74697" w:rsidRPr="00BE606A" w:rsidRDefault="00662A9D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Pisanje</w:t>
      </w:r>
      <w:r w:rsidR="00F74697" w:rsidRPr="00BE606A">
        <w:rPr>
          <w:rFonts w:ascii="Arial" w:hAnsi="Arial" w:cs="Arial"/>
          <w:lang w:val="sr-Latn-BA"/>
        </w:rPr>
        <w:t xml:space="preserve"> dokumentacije vezane za Specifikaciju i modelovanje: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Realizacija slučajeva korištenja, </w:t>
      </w:r>
    </w:p>
    <w:p w:rsidR="00F74697" w:rsidRPr="00BE606A" w:rsidRDefault="00F74697" w:rsidP="00F74697">
      <w:pPr>
        <w:numPr>
          <w:ilvl w:val="1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Dokument arhitekture softvera.</w:t>
      </w:r>
    </w:p>
    <w:p w:rsidR="00F74697" w:rsidRPr="00BE606A" w:rsidRDefault="008F1A19" w:rsidP="00F74697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>Dizajniranje izgleda</w:t>
      </w:r>
      <w:r w:rsidR="00F74697" w:rsidRPr="00BE606A">
        <w:rPr>
          <w:rFonts w:ascii="Arial" w:hAnsi="Arial" w:cs="Arial"/>
          <w:lang w:val="sr-Latn-BA"/>
        </w:rPr>
        <w:t xml:space="preserve"> osnovnog prozora aplikacije.</w:t>
      </w:r>
    </w:p>
    <w:p w:rsidR="00521933" w:rsidRPr="00BE606A" w:rsidRDefault="00521933" w:rsidP="00521933">
      <w:pPr>
        <w:numPr>
          <w:ilvl w:val="0"/>
          <w:numId w:val="24"/>
        </w:numPr>
        <w:rPr>
          <w:rFonts w:ascii="Arial" w:hAnsi="Arial" w:cs="Arial"/>
          <w:lang w:val="sr-Latn-BA"/>
        </w:rPr>
      </w:pPr>
      <w:r w:rsidRPr="00BE606A">
        <w:rPr>
          <w:rFonts w:ascii="Arial" w:hAnsi="Arial" w:cs="Arial"/>
          <w:lang w:val="sr-Latn-BA"/>
        </w:rPr>
        <w:t xml:space="preserve">Predstavljanje članovima tima rješene probleme </w:t>
      </w:r>
      <w:r w:rsidR="00F74697" w:rsidRPr="00BE606A">
        <w:rPr>
          <w:rFonts w:ascii="Arial" w:hAnsi="Arial" w:cs="Arial"/>
          <w:lang w:val="sr-Latn-BA"/>
        </w:rPr>
        <w:t>druge</w:t>
      </w:r>
      <w:r w:rsidRPr="00BE606A">
        <w:rPr>
          <w:rFonts w:ascii="Arial" w:hAnsi="Arial" w:cs="Arial"/>
          <w:lang w:val="sr-Latn-BA"/>
        </w:rPr>
        <w:t xml:space="preserve"> iteracije.</w:t>
      </w:r>
    </w:p>
    <w:p w:rsidR="00E67429" w:rsidRPr="00BE606A" w:rsidRDefault="00521933">
      <w:pPr>
        <w:pStyle w:val="Heading1"/>
        <w:rPr>
          <w:rFonts w:cs="Arial"/>
          <w:b w:val="0"/>
          <w:lang w:val="sr-Latn-BA"/>
        </w:rPr>
      </w:pPr>
      <w:bookmarkStart w:id="7" w:name="_Toc89420623"/>
      <w:r w:rsidRPr="00BE606A">
        <w:rPr>
          <w:rFonts w:cs="Arial"/>
          <w:lang w:val="sr-Latn-BA"/>
        </w:rPr>
        <w:t>Resursi</w:t>
      </w:r>
      <w:bookmarkEnd w:id="7"/>
    </w:p>
    <w:p w:rsidR="00E67429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 xml:space="preserve">Za rješavanje problema uloženi su ljudski resursi, 3 člana ekipe i vođa tima. </w:t>
      </w:r>
    </w:p>
    <w:p w:rsidR="00E67429" w:rsidRPr="00BE606A" w:rsidRDefault="00521933">
      <w:pPr>
        <w:pStyle w:val="Heading1"/>
        <w:rPr>
          <w:rFonts w:cs="Arial"/>
          <w:b w:val="0"/>
          <w:lang w:val="sr-Latn-BA"/>
        </w:rPr>
      </w:pPr>
      <w:bookmarkStart w:id="8" w:name="_Toc89420624"/>
      <w:r w:rsidRPr="00BE606A">
        <w:rPr>
          <w:rFonts w:cs="Arial"/>
          <w:lang w:val="sr-Latn-BA"/>
        </w:rPr>
        <w:t>Pravila</w:t>
      </w:r>
      <w:bookmarkEnd w:id="8"/>
    </w:p>
    <w:p w:rsidR="00EF1F8E" w:rsidRPr="00BE606A" w:rsidRDefault="00521933">
      <w:pPr>
        <w:pStyle w:val="InfoBlue"/>
        <w:rPr>
          <w:rFonts w:ascii="Arial" w:hAnsi="Arial" w:cs="Arial"/>
          <w:i w:val="0"/>
          <w:color w:val="auto"/>
          <w:lang w:val="sr-Latn-BA"/>
        </w:rPr>
      </w:pPr>
      <w:r w:rsidRPr="00BE606A">
        <w:rPr>
          <w:rFonts w:ascii="Arial" w:hAnsi="Arial" w:cs="Arial"/>
          <w:i w:val="0"/>
          <w:color w:val="auto"/>
          <w:lang w:val="sr-Latn-BA"/>
        </w:rPr>
        <w:t>Izrada projektne dokumentacije izvršava se po RUP šablonima.</w:t>
      </w:r>
    </w:p>
    <w:sectPr w:rsidR="00EF1F8E" w:rsidRPr="00BE606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7C" w:rsidRDefault="00361E7C">
      <w:pPr>
        <w:spacing w:line="240" w:lineRule="auto"/>
      </w:pPr>
      <w:r>
        <w:separator/>
      </w:r>
    </w:p>
  </w:endnote>
  <w:endnote w:type="continuationSeparator" w:id="0">
    <w:p w:rsidR="00361E7C" w:rsidRDefault="00361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82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7429" w:rsidRDefault="00E674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7429" w:rsidRPr="00BE60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921F55">
          <w:pPr>
            <w:ind w:right="360"/>
            <w:rPr>
              <w:rFonts w:ascii="Arial" w:hAnsi="Arial" w:cs="Arial"/>
            </w:rPr>
          </w:pPr>
          <w:proofErr w:type="spellStart"/>
          <w:r w:rsidRPr="00BE606A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826604" w:rsidP="008C3C61">
          <w:pPr>
            <w:jc w:val="center"/>
            <w:rPr>
              <w:rFonts w:ascii="Arial" w:hAnsi="Arial" w:cs="Arial"/>
            </w:rPr>
          </w:pPr>
          <w:r w:rsidRPr="00BE606A">
            <w:rPr>
              <w:rFonts w:ascii="Arial" w:hAnsi="Arial" w:cs="Arial"/>
            </w:rPr>
            <w:sym w:font="Symbol" w:char="F0D3"/>
          </w:r>
          <w:r w:rsidR="008C3C61" w:rsidRPr="00BE606A">
            <w:rPr>
              <w:rFonts w:ascii="Arial" w:hAnsi="Arial" w:cs="Arial"/>
            </w:rPr>
            <w:t>Grupa1</w:t>
          </w:r>
          <w:r w:rsidRPr="00BE606A">
            <w:rPr>
              <w:rFonts w:ascii="Arial" w:hAnsi="Arial" w:cs="Arial"/>
            </w:rPr>
            <w:t xml:space="preserve">, </w:t>
          </w:r>
          <w:r w:rsidRPr="00BE606A">
            <w:rPr>
              <w:rFonts w:ascii="Arial" w:hAnsi="Arial" w:cs="Arial"/>
            </w:rPr>
            <w:fldChar w:fldCharType="begin"/>
          </w:r>
          <w:r w:rsidRPr="00BE606A">
            <w:rPr>
              <w:rFonts w:ascii="Arial" w:hAnsi="Arial" w:cs="Arial"/>
            </w:rPr>
            <w:instrText xml:space="preserve"> DATE \@ "yyyy" </w:instrText>
          </w:r>
          <w:r w:rsidRPr="00BE606A">
            <w:rPr>
              <w:rFonts w:ascii="Arial" w:hAnsi="Arial" w:cs="Arial"/>
            </w:rPr>
            <w:fldChar w:fldCharType="separate"/>
          </w:r>
          <w:r w:rsidR="00BE606A" w:rsidRPr="00BE606A">
            <w:rPr>
              <w:rFonts w:ascii="Arial" w:hAnsi="Arial" w:cs="Arial"/>
              <w:noProof/>
            </w:rPr>
            <w:t>2021</w:t>
          </w:r>
          <w:r w:rsidRPr="00BE606A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7429" w:rsidRPr="00BE606A" w:rsidRDefault="00826604" w:rsidP="00921F55">
          <w:pPr>
            <w:jc w:val="right"/>
            <w:rPr>
              <w:rFonts w:ascii="Arial" w:hAnsi="Arial" w:cs="Arial"/>
            </w:rPr>
          </w:pPr>
          <w:r w:rsidRPr="00BE606A">
            <w:rPr>
              <w:rStyle w:val="PageNumber"/>
              <w:rFonts w:ascii="Arial" w:hAnsi="Arial" w:cs="Arial"/>
            </w:rPr>
            <w:fldChar w:fldCharType="begin"/>
          </w:r>
          <w:r w:rsidRPr="00BE606A">
            <w:rPr>
              <w:rStyle w:val="PageNumber"/>
              <w:rFonts w:ascii="Arial" w:hAnsi="Arial" w:cs="Arial"/>
            </w:rPr>
            <w:instrText xml:space="preserve"> PAGE </w:instrText>
          </w:r>
          <w:r w:rsidRPr="00BE606A">
            <w:rPr>
              <w:rStyle w:val="PageNumber"/>
              <w:rFonts w:ascii="Arial" w:hAnsi="Arial" w:cs="Arial"/>
            </w:rPr>
            <w:fldChar w:fldCharType="separate"/>
          </w:r>
          <w:r w:rsidR="00BE606A">
            <w:rPr>
              <w:rStyle w:val="PageNumber"/>
              <w:rFonts w:ascii="Arial" w:hAnsi="Arial" w:cs="Arial"/>
              <w:noProof/>
            </w:rPr>
            <w:t>4</w:t>
          </w:r>
          <w:r w:rsidRPr="00BE606A">
            <w:rPr>
              <w:rStyle w:val="PageNumber"/>
              <w:rFonts w:ascii="Arial" w:hAnsi="Arial" w:cs="Arial"/>
            </w:rPr>
            <w:fldChar w:fldCharType="end"/>
          </w:r>
          <w:r w:rsidRPr="00BE606A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E67429" w:rsidRPr="00BE606A" w:rsidRDefault="00E67429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7C" w:rsidRDefault="00361E7C">
      <w:pPr>
        <w:spacing w:line="240" w:lineRule="auto"/>
      </w:pPr>
      <w:r>
        <w:separator/>
      </w:r>
    </w:p>
  </w:footnote>
  <w:footnote w:type="continuationSeparator" w:id="0">
    <w:p w:rsidR="00361E7C" w:rsidRDefault="00361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rPr>
        <w:sz w:val="24"/>
      </w:rPr>
    </w:pPr>
  </w:p>
  <w:p w:rsidR="00E67429" w:rsidRDefault="00E67429">
    <w:pPr>
      <w:pBdr>
        <w:top w:val="single" w:sz="6" w:space="1" w:color="auto"/>
      </w:pBdr>
      <w:rPr>
        <w:sz w:val="24"/>
      </w:rPr>
    </w:pPr>
  </w:p>
  <w:p w:rsidR="00E67429" w:rsidRDefault="00EF1F8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1</w:t>
    </w:r>
  </w:p>
  <w:p w:rsidR="00E67429" w:rsidRDefault="00E67429">
    <w:pPr>
      <w:pBdr>
        <w:bottom w:val="single" w:sz="6" w:space="1" w:color="auto"/>
      </w:pBdr>
      <w:jc w:val="right"/>
      <w:rPr>
        <w:sz w:val="24"/>
      </w:rPr>
    </w:pPr>
  </w:p>
  <w:p w:rsidR="00E67429" w:rsidRDefault="00E674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7429" w:rsidRPr="00BE606A">
      <w:tc>
        <w:tcPr>
          <w:tcW w:w="6379" w:type="dxa"/>
        </w:tcPr>
        <w:p w:rsidR="00E67429" w:rsidRPr="00BE606A" w:rsidRDefault="00921F55" w:rsidP="00921F55">
          <w:pPr>
            <w:rPr>
              <w:rFonts w:ascii="Arial" w:hAnsi="Arial" w:cs="Arial"/>
              <w:b/>
              <w:lang w:val="sr-Latn-BA"/>
            </w:rPr>
          </w:pPr>
          <w:r w:rsidRPr="00BE606A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E67429" w:rsidRPr="00BE606A" w:rsidRDefault="00826604" w:rsidP="009F026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9F026D" w:rsidRPr="00BE606A">
            <w:rPr>
              <w:rFonts w:ascii="Arial" w:hAnsi="Arial" w:cs="Arial"/>
              <w:lang w:val="sr-Latn-BA"/>
            </w:rPr>
            <w:t xml:space="preserve">Verzija:   </w:t>
          </w:r>
          <w:r w:rsidR="00500B75" w:rsidRPr="00BE606A">
            <w:rPr>
              <w:rFonts w:ascii="Arial" w:hAnsi="Arial" w:cs="Arial"/>
              <w:lang w:val="sr-Latn-BA"/>
            </w:rPr>
            <w:t xml:space="preserve">            2</w:t>
          </w:r>
          <w:r w:rsidR="009F026D" w:rsidRPr="00BE606A">
            <w:rPr>
              <w:rFonts w:ascii="Arial" w:hAnsi="Arial" w:cs="Arial"/>
              <w:lang w:val="sr-Latn-BA"/>
            </w:rPr>
            <w:t>.0</w:t>
          </w:r>
        </w:p>
      </w:tc>
    </w:tr>
    <w:tr w:rsidR="00E67429" w:rsidRPr="00BE606A">
      <w:tc>
        <w:tcPr>
          <w:tcW w:w="6379" w:type="dxa"/>
        </w:tcPr>
        <w:p w:rsidR="00E67429" w:rsidRPr="00BE606A" w:rsidRDefault="009F026D" w:rsidP="009F026D">
          <w:pPr>
            <w:tabs>
              <w:tab w:val="left" w:pos="1834"/>
            </w:tabs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>Plan iteracije</w:t>
          </w:r>
        </w:p>
      </w:tc>
      <w:tc>
        <w:tcPr>
          <w:tcW w:w="3179" w:type="dxa"/>
        </w:tcPr>
        <w:p w:rsidR="00E67429" w:rsidRPr="00BE606A" w:rsidRDefault="00826604" w:rsidP="00500B75">
          <w:pPr>
            <w:rPr>
              <w:rFonts w:ascii="Arial" w:hAnsi="Arial" w:cs="Arial"/>
              <w:lang w:val="sr-Latn-BA"/>
            </w:rPr>
          </w:pPr>
          <w:r w:rsidRPr="00BE606A">
            <w:rPr>
              <w:rFonts w:ascii="Arial" w:hAnsi="Arial" w:cs="Arial"/>
              <w:lang w:val="sr-Latn-BA"/>
            </w:rPr>
            <w:t xml:space="preserve">  </w:t>
          </w:r>
          <w:r w:rsidR="00500B75" w:rsidRPr="00BE606A">
            <w:rPr>
              <w:rFonts w:ascii="Arial" w:hAnsi="Arial" w:cs="Arial"/>
              <w:lang w:val="sr-Latn-BA"/>
            </w:rPr>
            <w:t>Datum</w:t>
          </w:r>
          <w:r w:rsidRPr="00BE606A">
            <w:rPr>
              <w:rFonts w:ascii="Arial" w:hAnsi="Arial" w:cs="Arial"/>
              <w:lang w:val="sr-Latn-BA"/>
            </w:rPr>
            <w:t xml:space="preserve">:  </w:t>
          </w:r>
          <w:r w:rsidR="00500B75" w:rsidRPr="00BE606A">
            <w:rPr>
              <w:rFonts w:ascii="Arial" w:hAnsi="Arial" w:cs="Arial"/>
              <w:lang w:val="sr-Latn-BA"/>
            </w:rPr>
            <w:t xml:space="preserve"> 13.11.2021</w:t>
          </w:r>
        </w:p>
      </w:tc>
    </w:tr>
  </w:tbl>
  <w:p w:rsidR="00E67429" w:rsidRPr="00BE606A" w:rsidRDefault="00E67429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429" w:rsidRDefault="00E67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EC4E95"/>
    <w:multiLevelType w:val="multilevel"/>
    <w:tmpl w:val="FAFE7C6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3200A80"/>
    <w:multiLevelType w:val="hybridMultilevel"/>
    <w:tmpl w:val="F4DC5062"/>
    <w:lvl w:ilvl="0" w:tplc="141A000F">
      <w:start w:val="1"/>
      <w:numFmt w:val="decimal"/>
      <w:lvlText w:val="%1."/>
      <w:lvlJc w:val="left"/>
      <w:pPr>
        <w:ind w:left="360" w:hanging="360"/>
      </w:p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7E90380"/>
    <w:multiLevelType w:val="hybridMultilevel"/>
    <w:tmpl w:val="FAA8C2C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17"/>
  </w:num>
  <w:num w:numId="23">
    <w:abstractNumId w:val="22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8E"/>
    <w:rsid w:val="000D1FCB"/>
    <w:rsid w:val="002929EC"/>
    <w:rsid w:val="002966A1"/>
    <w:rsid w:val="00361E7C"/>
    <w:rsid w:val="00421225"/>
    <w:rsid w:val="00450755"/>
    <w:rsid w:val="004D69C0"/>
    <w:rsid w:val="00500B75"/>
    <w:rsid w:val="00521933"/>
    <w:rsid w:val="00560FB0"/>
    <w:rsid w:val="00662A9D"/>
    <w:rsid w:val="00730B64"/>
    <w:rsid w:val="007A0C7E"/>
    <w:rsid w:val="007F13E0"/>
    <w:rsid w:val="00826604"/>
    <w:rsid w:val="008C3C61"/>
    <w:rsid w:val="008F1A19"/>
    <w:rsid w:val="00921F55"/>
    <w:rsid w:val="009F026D"/>
    <w:rsid w:val="00A60F75"/>
    <w:rsid w:val="00A6712E"/>
    <w:rsid w:val="00B14AE7"/>
    <w:rsid w:val="00B61621"/>
    <w:rsid w:val="00BE606A"/>
    <w:rsid w:val="00CE3B5B"/>
    <w:rsid w:val="00D26224"/>
    <w:rsid w:val="00D93A32"/>
    <w:rsid w:val="00E467F6"/>
    <w:rsid w:val="00E528A9"/>
    <w:rsid w:val="00E67429"/>
    <w:rsid w:val="00EF1F8E"/>
    <w:rsid w:val="00F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60C687-4A3F-4128-A73E-C79F3DD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8C3C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809D-A713-47BA-A8C8-AC925A46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163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Stefan Jokic</dc:creator>
  <cp:keywords/>
  <dc:description/>
  <cp:lastModifiedBy>Notebook</cp:lastModifiedBy>
  <cp:revision>12</cp:revision>
  <cp:lastPrinted>1899-12-31T23:00:00Z</cp:lastPrinted>
  <dcterms:created xsi:type="dcterms:W3CDTF">2021-11-05T18:49:00Z</dcterms:created>
  <dcterms:modified xsi:type="dcterms:W3CDTF">2021-12-03T09:43:00Z</dcterms:modified>
</cp:coreProperties>
</file>