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99" w:rsidRPr="008735FE" w:rsidRDefault="00BF7537">
      <w:pPr>
        <w:pStyle w:val="Title"/>
        <w:jc w:val="right"/>
        <w:rPr>
          <w:rFonts w:cs="Arial"/>
          <w:lang w:val="sr-Latn-BA"/>
        </w:rPr>
      </w:pPr>
      <w:r>
        <w:rPr>
          <w:rFonts w:cs="Arial"/>
          <w:noProof/>
          <w:lang w:val="sr-Latn-BA" w:eastAsia="bs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70.5pt;height:73.5pt;visibility:visible;mso-wrap-style:square">
            <v:imagedata r:id="rId8" o:title=""/>
          </v:shape>
        </w:pict>
      </w:r>
    </w:p>
    <w:p w:rsidR="00F43170" w:rsidRPr="008735FE" w:rsidRDefault="001A4C99">
      <w:pPr>
        <w:pStyle w:val="Title"/>
        <w:jc w:val="right"/>
        <w:rPr>
          <w:rFonts w:cs="Arial"/>
          <w:lang w:val="sr-Latn-BA"/>
        </w:rPr>
      </w:pPr>
      <w:r w:rsidRPr="008735FE">
        <w:rPr>
          <w:rFonts w:cs="Arial"/>
          <w:lang w:val="sr-Latn-BA"/>
        </w:rPr>
        <w:t>MakeitTrue-MiT</w:t>
      </w:r>
    </w:p>
    <w:p w:rsidR="00F43170" w:rsidRPr="008735FE" w:rsidRDefault="001A4C99">
      <w:pPr>
        <w:pStyle w:val="Title"/>
        <w:jc w:val="right"/>
        <w:rPr>
          <w:rFonts w:cs="Arial"/>
          <w:lang w:val="sr-Latn-BA"/>
        </w:rPr>
      </w:pPr>
      <w:r w:rsidRPr="008735FE">
        <w:rPr>
          <w:rFonts w:cs="Arial"/>
          <w:lang w:val="sr-Latn-BA"/>
        </w:rPr>
        <w:t>Procjena iteracija</w:t>
      </w:r>
    </w:p>
    <w:p w:rsidR="00F43170" w:rsidRPr="008735FE" w:rsidRDefault="00F43170">
      <w:pPr>
        <w:pStyle w:val="Title"/>
        <w:jc w:val="right"/>
        <w:rPr>
          <w:rFonts w:cs="Arial"/>
          <w:lang w:val="sr-Latn-BA"/>
        </w:rPr>
      </w:pPr>
    </w:p>
    <w:p w:rsidR="00F43170" w:rsidRPr="008735FE" w:rsidRDefault="005F050E">
      <w:pPr>
        <w:pStyle w:val="Title"/>
        <w:jc w:val="right"/>
        <w:rPr>
          <w:rFonts w:cs="Arial"/>
          <w:sz w:val="28"/>
          <w:lang w:val="sr-Latn-BA"/>
        </w:rPr>
      </w:pPr>
      <w:r>
        <w:rPr>
          <w:rFonts w:cs="Arial"/>
          <w:sz w:val="28"/>
          <w:lang w:val="sr-Latn-BA"/>
        </w:rPr>
        <w:t>Verzija 3</w:t>
      </w:r>
      <w:r w:rsidR="001A4C99" w:rsidRPr="008735FE">
        <w:rPr>
          <w:rFonts w:cs="Arial"/>
          <w:sz w:val="28"/>
          <w:lang w:val="sr-Latn-BA"/>
        </w:rPr>
        <w:t>.0</w:t>
      </w:r>
    </w:p>
    <w:p w:rsidR="00F43170" w:rsidRPr="008735FE" w:rsidRDefault="00F43170">
      <w:pPr>
        <w:pStyle w:val="Title"/>
        <w:rPr>
          <w:rFonts w:cs="Arial"/>
          <w:sz w:val="28"/>
          <w:lang w:val="sr-Latn-BA"/>
        </w:rPr>
      </w:pPr>
    </w:p>
    <w:p w:rsidR="00F43170" w:rsidRPr="008735FE" w:rsidRDefault="00F43170">
      <w:pPr>
        <w:rPr>
          <w:rFonts w:ascii="Arial" w:hAnsi="Arial" w:cs="Arial"/>
          <w:lang w:val="sr-Latn-BA"/>
        </w:rPr>
      </w:pPr>
    </w:p>
    <w:p w:rsidR="00F43170" w:rsidRPr="008735FE" w:rsidRDefault="003E0AB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 </w:t>
      </w:r>
    </w:p>
    <w:p w:rsidR="00F43170" w:rsidRPr="008735FE" w:rsidRDefault="00F43170">
      <w:pPr>
        <w:rPr>
          <w:rFonts w:ascii="Arial" w:hAnsi="Arial" w:cs="Arial"/>
          <w:lang w:val="sr-Latn-BA"/>
        </w:rPr>
        <w:sectPr w:rsidR="00F43170" w:rsidRPr="008735FE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43170" w:rsidRPr="008735FE" w:rsidRDefault="001A4C99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3170" w:rsidRPr="008735FE">
        <w:tc>
          <w:tcPr>
            <w:tcW w:w="230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F43170" w:rsidRPr="008735FE">
        <w:tc>
          <w:tcPr>
            <w:tcW w:w="2304" w:type="dxa"/>
          </w:tcPr>
          <w:p w:rsidR="00F43170" w:rsidRPr="008735FE" w:rsidRDefault="005F050E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11</w:t>
            </w:r>
            <w:r w:rsidR="00776CD6">
              <w:rPr>
                <w:rFonts w:ascii="Arial" w:hAnsi="Arial" w:cs="Arial"/>
                <w:lang w:val="sr-Latn-BA"/>
              </w:rPr>
              <w:t>.12</w:t>
            </w:r>
            <w:r w:rsidR="001A4C99" w:rsidRPr="008735FE">
              <w:rPr>
                <w:rFonts w:ascii="Arial" w:hAnsi="Arial" w:cs="Arial"/>
                <w:lang w:val="sr-Latn-BA"/>
              </w:rPr>
              <w:t>.2021</w:t>
            </w:r>
          </w:p>
        </w:tc>
        <w:tc>
          <w:tcPr>
            <w:tcW w:w="1152" w:type="dxa"/>
          </w:tcPr>
          <w:p w:rsidR="00F43170" w:rsidRPr="008735FE" w:rsidRDefault="005F050E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3</w:t>
            </w:r>
            <w:r w:rsidR="001A4C99" w:rsidRPr="008735FE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:rsidR="00F43170" w:rsidRPr="008735FE" w:rsidRDefault="001A4C99" w:rsidP="005F050E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 xml:space="preserve">Procjena iteracije </w:t>
            </w:r>
            <w:r w:rsidR="005F050E">
              <w:rPr>
                <w:rFonts w:ascii="Arial" w:hAnsi="Arial" w:cs="Arial"/>
                <w:lang w:val="sr-Latn-BA"/>
              </w:rPr>
              <w:t>trećeg</w:t>
            </w:r>
            <w:r w:rsidRPr="008735FE">
              <w:rPr>
                <w:rFonts w:ascii="Arial" w:hAnsi="Arial" w:cs="Arial"/>
                <w:lang w:val="sr-Latn-BA"/>
              </w:rPr>
              <w:t xml:space="preserve"> “sprinta”</w:t>
            </w:r>
          </w:p>
        </w:tc>
        <w:tc>
          <w:tcPr>
            <w:tcW w:w="2304" w:type="dxa"/>
          </w:tcPr>
          <w:p w:rsidR="00F43170" w:rsidRPr="008735FE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F43170" w:rsidRPr="008735FE" w:rsidRDefault="00F43170">
      <w:pPr>
        <w:rPr>
          <w:rFonts w:ascii="Arial" w:hAnsi="Arial" w:cs="Arial"/>
          <w:lang w:val="sr-Latn-BA"/>
        </w:rPr>
      </w:pPr>
    </w:p>
    <w:p w:rsidR="00F43170" w:rsidRPr="008735FE" w:rsidRDefault="003E0ABF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br w:type="page"/>
      </w:r>
      <w:r w:rsidR="009F2ECB" w:rsidRPr="008735FE">
        <w:rPr>
          <w:rFonts w:cs="Arial"/>
          <w:lang w:val="sr-Latn-BA"/>
        </w:rPr>
        <w:lastRenderedPageBreak/>
        <w:t>Sadržaj</w:t>
      </w:r>
    </w:p>
    <w:p w:rsidR="00017B36" w:rsidRPr="008735FE" w:rsidRDefault="003E0ABF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lang w:val="sr-Latn-BA"/>
        </w:rPr>
        <w:fldChar w:fldCharType="begin"/>
      </w:r>
      <w:r w:rsidRPr="008735FE">
        <w:rPr>
          <w:rFonts w:ascii="Arial" w:hAnsi="Arial" w:cs="Arial"/>
          <w:lang w:val="sr-Latn-BA"/>
        </w:rPr>
        <w:instrText xml:space="preserve"> TOC \o "1-3" </w:instrText>
      </w:r>
      <w:r w:rsidRPr="008735FE">
        <w:rPr>
          <w:rFonts w:ascii="Arial" w:hAnsi="Arial" w:cs="Arial"/>
          <w:lang w:val="sr-Latn-BA"/>
        </w:rPr>
        <w:fldChar w:fldCharType="separate"/>
      </w:r>
      <w:r w:rsidR="00017B36" w:rsidRPr="008735FE">
        <w:rPr>
          <w:rFonts w:ascii="Arial" w:hAnsi="Arial" w:cs="Arial"/>
          <w:noProof/>
          <w:lang w:val="sr-Latn-BA"/>
        </w:rPr>
        <w:t>1.</w:t>
      </w:r>
      <w:r w:rsidR="00017B36"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017B36" w:rsidRPr="008735FE">
        <w:rPr>
          <w:rFonts w:ascii="Arial" w:hAnsi="Arial" w:cs="Arial"/>
          <w:noProof/>
          <w:lang w:val="sr-Latn-BA"/>
        </w:rPr>
        <w:t>Uvod</w:t>
      </w:r>
      <w:r w:rsidR="00017B36" w:rsidRPr="008735FE">
        <w:rPr>
          <w:rFonts w:ascii="Arial" w:hAnsi="Arial" w:cs="Arial"/>
          <w:noProof/>
        </w:rPr>
        <w:tab/>
      </w:r>
      <w:r w:rsidR="00017B36" w:rsidRPr="008735FE">
        <w:rPr>
          <w:rFonts w:ascii="Arial" w:hAnsi="Arial" w:cs="Arial"/>
          <w:noProof/>
        </w:rPr>
        <w:fldChar w:fldCharType="begin"/>
      </w:r>
      <w:r w:rsidR="00017B36" w:rsidRPr="008735FE">
        <w:rPr>
          <w:rFonts w:ascii="Arial" w:hAnsi="Arial" w:cs="Arial"/>
          <w:noProof/>
        </w:rPr>
        <w:instrText xml:space="preserve"> PAGEREF _Toc88946120 \h </w:instrText>
      </w:r>
      <w:r w:rsidR="00017B36" w:rsidRPr="008735FE">
        <w:rPr>
          <w:rFonts w:ascii="Arial" w:hAnsi="Arial" w:cs="Arial"/>
          <w:noProof/>
        </w:rPr>
      </w:r>
      <w:r w:rsidR="00017B36" w:rsidRPr="008735FE">
        <w:rPr>
          <w:rFonts w:ascii="Arial" w:hAnsi="Arial" w:cs="Arial"/>
          <w:noProof/>
        </w:rPr>
        <w:fldChar w:fldCharType="separate"/>
      </w:r>
      <w:r w:rsidR="00017B36" w:rsidRPr="008735FE">
        <w:rPr>
          <w:rFonts w:ascii="Arial" w:hAnsi="Arial" w:cs="Arial"/>
          <w:noProof/>
        </w:rPr>
        <w:t>4</w:t>
      </w:r>
      <w:r w:rsidR="00017B36"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1.1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Svrha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_Toc88946121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1.2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Namjena dokumenta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_Toc88946122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1.3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Pojmovi, skraćenice i akronimi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_Toc88946123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1.4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Pregled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_Toc88946124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2.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Ostvareni ciljevi iteracije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_Toc88946125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3.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Poštovanje plana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_Toc88946126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4.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Implementirani slučajevi korištenja i scenariji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_Toc88946127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5.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Držanje pravila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_Toc88946128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6.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Potrebna prerada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_Toc88946129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F43170" w:rsidRPr="008735FE" w:rsidRDefault="003E0ABF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fldChar w:fldCharType="end"/>
      </w:r>
      <w:r w:rsidRPr="008735FE">
        <w:rPr>
          <w:rFonts w:cs="Arial"/>
          <w:lang w:val="sr-Latn-BA"/>
        </w:rPr>
        <w:br w:type="page"/>
      </w:r>
      <w:r w:rsidR="001A4C99" w:rsidRPr="008735FE">
        <w:rPr>
          <w:rFonts w:cs="Arial"/>
          <w:lang w:val="sr-Latn-BA"/>
        </w:rPr>
        <w:lastRenderedPageBreak/>
        <w:t>Procjena iteracije</w:t>
      </w:r>
    </w:p>
    <w:p w:rsidR="00F43170" w:rsidRPr="008735FE" w:rsidRDefault="001A4C99">
      <w:pPr>
        <w:pStyle w:val="Heading1"/>
        <w:rPr>
          <w:rFonts w:cs="Arial"/>
          <w:lang w:val="sr-Latn-BA"/>
        </w:rPr>
      </w:pPr>
      <w:bookmarkStart w:id="0" w:name="_Toc88946120"/>
      <w:r w:rsidRPr="008735FE">
        <w:rPr>
          <w:rFonts w:cs="Arial"/>
          <w:lang w:val="sr-Latn-BA"/>
        </w:rPr>
        <w:t>Uvod</w:t>
      </w:r>
      <w:bookmarkEnd w:id="0"/>
    </w:p>
    <w:p w:rsidR="00F43170" w:rsidRPr="008735FE" w:rsidRDefault="001A4C99" w:rsidP="001A4C99">
      <w:pPr>
        <w:pStyle w:val="InfoBlue"/>
        <w:ind w:left="0"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Procjena iteracije ima za cilj ocjenu rezultata iteracije. Prikazuje se posao koji se uradio u </w:t>
      </w:r>
      <w:r w:rsidR="005F050E">
        <w:rPr>
          <w:rFonts w:ascii="Arial" w:hAnsi="Arial" w:cs="Arial"/>
          <w:lang w:val="sr-Latn-BA"/>
        </w:rPr>
        <w:t>trećoj</w:t>
      </w:r>
      <w:r w:rsidRPr="008735FE">
        <w:rPr>
          <w:rFonts w:ascii="Arial" w:hAnsi="Arial" w:cs="Arial"/>
          <w:lang w:val="sr-Latn-BA"/>
        </w:rPr>
        <w:t xml:space="preserve"> iteraciji i planirani posao za iduću iteraciju.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1" w:name="_Toc88946121"/>
      <w:r w:rsidRPr="008735FE">
        <w:rPr>
          <w:rFonts w:cs="Arial"/>
          <w:lang w:val="sr-Latn-BA"/>
        </w:rPr>
        <w:t>Svrha</w:t>
      </w:r>
      <w:bookmarkEnd w:id="1"/>
    </w:p>
    <w:p w:rsidR="00F43170" w:rsidRPr="008735FE" w:rsidRDefault="001A4C99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Svrha dokumenta je da pruži uvid u posao koji je odrađen u trenutnoj iteraciji.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2" w:name="_Toc88946122"/>
      <w:r w:rsidRPr="008735FE">
        <w:rPr>
          <w:rFonts w:cs="Arial"/>
          <w:lang w:val="sr-Latn-BA"/>
        </w:rPr>
        <w:t>Namjena dokumenta</w:t>
      </w:r>
      <w:bookmarkEnd w:id="2"/>
    </w:p>
    <w:p w:rsidR="00F43170" w:rsidRPr="008735FE" w:rsidRDefault="001A4C99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Dokument Procjena iteracije odnosi se na procjenu </w:t>
      </w:r>
      <w:r w:rsidR="00BF7537">
        <w:rPr>
          <w:rFonts w:ascii="Arial" w:hAnsi="Arial" w:cs="Arial"/>
          <w:lang w:val="sr-Latn-BA"/>
        </w:rPr>
        <w:t>treće</w:t>
      </w:r>
      <w:bookmarkStart w:id="3" w:name="_GoBack"/>
      <w:bookmarkEnd w:id="3"/>
      <w:r w:rsidR="00AC1D97" w:rsidRPr="008735FE">
        <w:rPr>
          <w:rFonts w:ascii="Arial" w:hAnsi="Arial" w:cs="Arial"/>
          <w:lang w:val="sr-Latn-BA"/>
        </w:rPr>
        <w:t xml:space="preserve"> </w:t>
      </w:r>
      <w:r w:rsidRPr="008735FE">
        <w:rPr>
          <w:rFonts w:ascii="Arial" w:hAnsi="Arial" w:cs="Arial"/>
          <w:lang w:val="sr-Latn-BA"/>
        </w:rPr>
        <w:t>iteracije razvoja MakeitTrue-MiT editora.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4" w:name="_Toc88946123"/>
      <w:r w:rsidRPr="008735FE">
        <w:rPr>
          <w:rFonts w:cs="Arial"/>
          <w:lang w:val="sr-Latn-BA"/>
        </w:rPr>
        <w:t>Pojmovi, skraćenice i akronimi</w:t>
      </w:r>
      <w:bookmarkEnd w:id="4"/>
    </w:p>
    <w:p w:rsidR="00F43170" w:rsidRPr="008735FE" w:rsidRDefault="001A4C99" w:rsidP="00456F7F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Svi korišteni, nepoznati pojmovi, akronimi i skraćenice su opisani u dokumentu Rječnik.</w:t>
      </w:r>
    </w:p>
    <w:p w:rsidR="00F43170" w:rsidRPr="008735FE" w:rsidRDefault="00F13BF1">
      <w:pPr>
        <w:pStyle w:val="Heading2"/>
        <w:rPr>
          <w:rFonts w:cs="Arial"/>
          <w:lang w:val="sr-Latn-BA"/>
        </w:rPr>
      </w:pPr>
      <w:bookmarkStart w:id="5" w:name="_Toc88946124"/>
      <w:r w:rsidRPr="008735FE">
        <w:rPr>
          <w:rFonts w:cs="Arial"/>
          <w:lang w:val="sr-Latn-BA"/>
        </w:rPr>
        <w:t>Pregled</w:t>
      </w:r>
      <w:bookmarkEnd w:id="5"/>
    </w:p>
    <w:p w:rsidR="00F43170" w:rsidRPr="008735FE" w:rsidRDefault="00F13BF1" w:rsidP="00F13BF1">
      <w:pPr>
        <w:pStyle w:val="InfoBlue"/>
        <w:ind w:left="0"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U nastavku Dokumenta Procjena iteracije biće riječi o ostvarenim ciljevima iteracije, pridržavanju plana iteracije od strane projektnog tima, rezultatima u odnosu na kriterijume ocjenjivanja.</w:t>
      </w:r>
    </w:p>
    <w:p w:rsidR="00F43170" w:rsidRPr="008735FE" w:rsidRDefault="00D9782E">
      <w:pPr>
        <w:pStyle w:val="Heading1"/>
        <w:rPr>
          <w:rFonts w:cs="Arial"/>
          <w:b w:val="0"/>
          <w:lang w:val="sr-Latn-BA"/>
        </w:rPr>
      </w:pPr>
      <w:bookmarkStart w:id="6" w:name="_Toc88946125"/>
      <w:r w:rsidRPr="008735FE">
        <w:rPr>
          <w:rFonts w:cs="Arial"/>
          <w:lang w:val="sr-Latn-BA"/>
        </w:rPr>
        <w:t>Ostvareni ciljevi iteracije</w:t>
      </w:r>
      <w:bookmarkEnd w:id="6"/>
    </w:p>
    <w:p w:rsidR="00D9782E" w:rsidRPr="008735FE" w:rsidRDefault="00D9782E" w:rsidP="005F050E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U ovoj iteraciji </w:t>
      </w:r>
      <w:r w:rsidR="005F050E">
        <w:rPr>
          <w:rFonts w:ascii="Arial" w:hAnsi="Arial" w:cs="Arial"/>
          <w:lang w:val="sr-Latn-BA"/>
        </w:rPr>
        <w:t>nisu ostvareni ciljevi iteracije.</w:t>
      </w:r>
    </w:p>
    <w:p w:rsidR="00F43170" w:rsidRPr="008735FE" w:rsidRDefault="00D9782E">
      <w:pPr>
        <w:pStyle w:val="Heading1"/>
        <w:rPr>
          <w:rFonts w:cs="Arial"/>
          <w:b w:val="0"/>
          <w:lang w:val="sr-Latn-BA"/>
        </w:rPr>
      </w:pPr>
      <w:bookmarkStart w:id="7" w:name="_Toc88946126"/>
      <w:r w:rsidRPr="008735FE">
        <w:rPr>
          <w:rFonts w:cs="Arial"/>
          <w:lang w:val="sr-Latn-BA"/>
        </w:rPr>
        <w:t>Poštovanje plana</w:t>
      </w:r>
      <w:bookmarkEnd w:id="7"/>
    </w:p>
    <w:p w:rsidR="005C04C7" w:rsidRPr="008735FE" w:rsidRDefault="005F050E" w:rsidP="005F050E">
      <w:pPr>
        <w:pStyle w:val="InfoBlue"/>
        <w:ind w:firstLine="360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Razvojni tim aplikacije nije izvršio zadate ciljeve iteracije.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8" w:name="_Toc88946127"/>
      <w:r w:rsidRPr="008735FE">
        <w:rPr>
          <w:rFonts w:cs="Arial"/>
          <w:lang w:val="sr-Latn-BA"/>
        </w:rPr>
        <w:t>Implementirani slučajevi korištenja i scenariji</w:t>
      </w:r>
      <w:bookmarkEnd w:id="8"/>
    </w:p>
    <w:p w:rsidR="00F43170" w:rsidRPr="008735FE" w:rsidRDefault="008663EF" w:rsidP="008663EF">
      <w:pPr>
        <w:pStyle w:val="InfoBlue"/>
        <w:ind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U </w:t>
      </w:r>
      <w:r w:rsidR="005F050E">
        <w:rPr>
          <w:rFonts w:ascii="Arial" w:hAnsi="Arial" w:cs="Arial"/>
          <w:lang w:val="sr-Latn-BA"/>
        </w:rPr>
        <w:t xml:space="preserve">trećoj </w:t>
      </w:r>
      <w:r w:rsidRPr="008735FE">
        <w:rPr>
          <w:rFonts w:ascii="Arial" w:hAnsi="Arial" w:cs="Arial"/>
          <w:lang w:val="sr-Latn-BA"/>
        </w:rPr>
        <w:t xml:space="preserve">iteraciji </w:t>
      </w:r>
      <w:r w:rsidR="005F050E">
        <w:rPr>
          <w:rFonts w:ascii="Arial" w:hAnsi="Arial" w:cs="Arial"/>
          <w:lang w:val="sr-Latn-BA"/>
        </w:rPr>
        <w:t>nije implementiran ni jedan slučaj korištenja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9" w:name="_Toc88946128"/>
      <w:r w:rsidRPr="008735FE">
        <w:rPr>
          <w:rFonts w:cs="Arial"/>
          <w:lang w:val="sr-Latn-BA"/>
        </w:rPr>
        <w:t>Držanje pravila</w:t>
      </w:r>
      <w:bookmarkEnd w:id="9"/>
    </w:p>
    <w:p w:rsidR="00F43170" w:rsidRPr="008735FE" w:rsidRDefault="008663E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Izrada dokumenta vršena je pomoću RUP šablona kao što je planirano.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10" w:name="_Toc88946129"/>
      <w:r w:rsidRPr="008735FE">
        <w:rPr>
          <w:rFonts w:cs="Arial"/>
          <w:lang w:val="sr-Latn-BA"/>
        </w:rPr>
        <w:t>Potrebna prerada</w:t>
      </w:r>
      <w:bookmarkEnd w:id="10"/>
    </w:p>
    <w:p w:rsidR="00F43170" w:rsidRPr="008735FE" w:rsidRDefault="008663E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U </w:t>
      </w:r>
      <w:r w:rsidR="005F050E">
        <w:rPr>
          <w:rFonts w:ascii="Arial" w:hAnsi="Arial" w:cs="Arial"/>
          <w:lang w:val="sr-Latn-BA"/>
        </w:rPr>
        <w:t xml:space="preserve">trećoj </w:t>
      </w:r>
      <w:r w:rsidRPr="008735FE">
        <w:rPr>
          <w:rFonts w:ascii="Arial" w:hAnsi="Arial" w:cs="Arial"/>
          <w:lang w:val="sr-Latn-BA"/>
        </w:rPr>
        <w:t xml:space="preserve">iteraciji naišlo se na par problema koji su rješeni u okviru članova tima i ispravljeni su u toku iteracije. </w:t>
      </w:r>
      <w:r w:rsidR="00017B36" w:rsidRPr="008735FE">
        <w:rPr>
          <w:rFonts w:ascii="Arial" w:hAnsi="Arial" w:cs="Arial"/>
          <w:lang w:val="sr-Latn-BA"/>
        </w:rPr>
        <w:t>Spomenuti</w:t>
      </w:r>
      <w:r w:rsidRPr="008735FE">
        <w:rPr>
          <w:rFonts w:ascii="Arial" w:hAnsi="Arial" w:cs="Arial"/>
          <w:lang w:val="sr-Latn-BA"/>
        </w:rPr>
        <w:t xml:space="preserve"> problem</w:t>
      </w:r>
      <w:r w:rsidR="00017B36" w:rsidRPr="008735FE">
        <w:rPr>
          <w:rFonts w:ascii="Arial" w:hAnsi="Arial" w:cs="Arial"/>
          <w:lang w:val="sr-Latn-BA"/>
        </w:rPr>
        <w:t>i</w:t>
      </w:r>
      <w:r w:rsidRPr="008735FE">
        <w:rPr>
          <w:rFonts w:ascii="Arial" w:hAnsi="Arial" w:cs="Arial"/>
          <w:lang w:val="sr-Latn-BA"/>
        </w:rPr>
        <w:t xml:space="preserve"> su utic</w:t>
      </w:r>
      <w:r w:rsidR="00017B36" w:rsidRPr="008735FE">
        <w:rPr>
          <w:rFonts w:ascii="Arial" w:hAnsi="Arial" w:cs="Arial"/>
          <w:lang w:val="sr-Latn-BA"/>
        </w:rPr>
        <w:t xml:space="preserve">ali na prolongiranje roka za rješavanje </w:t>
      </w:r>
      <w:r w:rsidR="00882FBD">
        <w:rPr>
          <w:rFonts w:ascii="Arial" w:hAnsi="Arial" w:cs="Arial"/>
          <w:lang w:val="sr-Latn-BA"/>
        </w:rPr>
        <w:t>problema treće iteracije</w:t>
      </w:r>
      <w:r w:rsidRPr="008735FE">
        <w:rPr>
          <w:rFonts w:ascii="Arial" w:hAnsi="Arial" w:cs="Arial"/>
          <w:lang w:val="sr-Latn-BA"/>
        </w:rPr>
        <w:t xml:space="preserve">. Izostavljeni </w:t>
      </w:r>
      <w:r w:rsidR="005C04C7" w:rsidRPr="008735FE">
        <w:rPr>
          <w:rFonts w:ascii="Arial" w:hAnsi="Arial" w:cs="Arial"/>
          <w:lang w:val="sr-Latn-BA"/>
        </w:rPr>
        <w:t>problemi</w:t>
      </w:r>
      <w:r w:rsidRPr="008735FE">
        <w:rPr>
          <w:rFonts w:ascii="Arial" w:hAnsi="Arial" w:cs="Arial"/>
          <w:lang w:val="sr-Latn-BA"/>
        </w:rPr>
        <w:t xml:space="preserve"> će biti urađeni na prelazu između dvije iteracije. </w:t>
      </w:r>
    </w:p>
    <w:p w:rsidR="001A4C99" w:rsidRPr="008735FE" w:rsidRDefault="001A4C99" w:rsidP="001A4C99">
      <w:pPr>
        <w:pStyle w:val="InfoBlue"/>
        <w:rPr>
          <w:rFonts w:ascii="Arial" w:hAnsi="Arial" w:cs="Arial"/>
          <w:lang w:val="sr-Latn-BA"/>
        </w:rPr>
      </w:pPr>
    </w:p>
    <w:sectPr w:rsidR="001A4C99" w:rsidRPr="008735F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D33" w:rsidRDefault="00283D33">
      <w:pPr>
        <w:spacing w:line="240" w:lineRule="auto"/>
      </w:pPr>
      <w:r>
        <w:separator/>
      </w:r>
    </w:p>
  </w:endnote>
  <w:endnote w:type="continuationSeparator" w:id="0">
    <w:p w:rsidR="00283D33" w:rsidRDefault="00283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3E0A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3170" w:rsidRDefault="00F431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3170" w:rsidRPr="008735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8663EF">
          <w:pPr>
            <w:ind w:right="360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3E0ABF" w:rsidP="008663EF">
          <w:pPr>
            <w:jc w:val="center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sym w:font="Symbol" w:char="F0D3"/>
          </w:r>
          <w:r w:rsidR="008663EF" w:rsidRPr="008735FE">
            <w:rPr>
              <w:rFonts w:ascii="Arial" w:hAnsi="Arial" w:cs="Arial"/>
            </w:rPr>
            <w:t>Grupa1</w:t>
          </w:r>
          <w:r w:rsidRPr="008735FE">
            <w:rPr>
              <w:rFonts w:ascii="Arial" w:hAnsi="Arial" w:cs="Arial"/>
            </w:rPr>
            <w:t xml:space="preserve">, </w:t>
          </w:r>
          <w:r w:rsidRPr="008735FE">
            <w:rPr>
              <w:rFonts w:ascii="Arial" w:hAnsi="Arial" w:cs="Arial"/>
            </w:rPr>
            <w:fldChar w:fldCharType="begin"/>
          </w:r>
          <w:r w:rsidRPr="008735FE">
            <w:rPr>
              <w:rFonts w:ascii="Arial" w:hAnsi="Arial" w:cs="Arial"/>
            </w:rPr>
            <w:instrText xml:space="preserve"> DATE \@ "yyyy" </w:instrText>
          </w:r>
          <w:r w:rsidRPr="008735FE">
            <w:rPr>
              <w:rFonts w:ascii="Arial" w:hAnsi="Arial" w:cs="Arial"/>
            </w:rPr>
            <w:fldChar w:fldCharType="separate"/>
          </w:r>
          <w:r w:rsidR="00BF7537">
            <w:rPr>
              <w:rFonts w:ascii="Arial" w:hAnsi="Arial" w:cs="Arial"/>
              <w:noProof/>
            </w:rPr>
            <w:t>2022</w:t>
          </w:r>
          <w:r w:rsidRPr="008735F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3E0ABF" w:rsidP="008663EF">
          <w:pPr>
            <w:jc w:val="right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t xml:space="preserve"> </w:t>
          </w:r>
          <w:r w:rsidRPr="008735FE">
            <w:rPr>
              <w:rStyle w:val="PageNumber"/>
              <w:rFonts w:ascii="Arial" w:hAnsi="Arial" w:cs="Arial"/>
            </w:rPr>
            <w:fldChar w:fldCharType="begin"/>
          </w:r>
          <w:r w:rsidRPr="008735FE">
            <w:rPr>
              <w:rStyle w:val="PageNumber"/>
              <w:rFonts w:ascii="Arial" w:hAnsi="Arial" w:cs="Arial"/>
            </w:rPr>
            <w:instrText xml:space="preserve"> PAGE </w:instrText>
          </w:r>
          <w:r w:rsidRPr="008735FE">
            <w:rPr>
              <w:rStyle w:val="PageNumber"/>
              <w:rFonts w:ascii="Arial" w:hAnsi="Arial" w:cs="Arial"/>
            </w:rPr>
            <w:fldChar w:fldCharType="separate"/>
          </w:r>
          <w:r w:rsidR="00BF7537">
            <w:rPr>
              <w:rStyle w:val="PageNumber"/>
              <w:rFonts w:ascii="Arial" w:hAnsi="Arial" w:cs="Arial"/>
              <w:noProof/>
            </w:rPr>
            <w:t>3</w:t>
          </w:r>
          <w:r w:rsidRPr="008735FE">
            <w:rPr>
              <w:rStyle w:val="PageNumber"/>
              <w:rFonts w:ascii="Arial" w:hAnsi="Arial" w:cs="Arial"/>
            </w:rPr>
            <w:fldChar w:fldCharType="end"/>
          </w:r>
          <w:r w:rsidRPr="008735FE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F43170" w:rsidRPr="008735FE" w:rsidRDefault="00F43170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D33" w:rsidRDefault="00283D33">
      <w:pPr>
        <w:spacing w:line="240" w:lineRule="auto"/>
      </w:pPr>
      <w:r>
        <w:separator/>
      </w:r>
    </w:p>
  </w:footnote>
  <w:footnote w:type="continuationSeparator" w:id="0">
    <w:p w:rsidR="00283D33" w:rsidRDefault="00283D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rPr>
        <w:sz w:val="24"/>
      </w:rPr>
    </w:pPr>
  </w:p>
  <w:p w:rsidR="00F43170" w:rsidRDefault="00F43170">
    <w:pPr>
      <w:pBdr>
        <w:top w:val="single" w:sz="6" w:space="1" w:color="auto"/>
      </w:pBdr>
      <w:rPr>
        <w:sz w:val="24"/>
      </w:rPr>
    </w:pPr>
  </w:p>
  <w:p w:rsidR="00F43170" w:rsidRDefault="001A4C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:rsidR="00F43170" w:rsidRDefault="00F43170">
    <w:pPr>
      <w:pBdr>
        <w:bottom w:val="single" w:sz="6" w:space="1" w:color="auto"/>
      </w:pBdr>
      <w:jc w:val="right"/>
      <w:rPr>
        <w:sz w:val="24"/>
      </w:rPr>
    </w:pPr>
  </w:p>
  <w:p w:rsidR="00F43170" w:rsidRDefault="00F43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3170" w:rsidRPr="008735FE">
      <w:tc>
        <w:tcPr>
          <w:tcW w:w="6379" w:type="dxa"/>
        </w:tcPr>
        <w:p w:rsidR="00F43170" w:rsidRPr="008735FE" w:rsidRDefault="008663EF" w:rsidP="008663EF">
          <w:pPr>
            <w:rPr>
              <w:rFonts w:ascii="Arial" w:hAnsi="Arial" w:cs="Arial"/>
              <w:b/>
              <w:lang w:val="sr-Latn-BA"/>
            </w:rPr>
          </w:pPr>
          <w:r w:rsidRPr="008735FE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F43170" w:rsidRPr="008735FE" w:rsidRDefault="003E0ABF" w:rsidP="008735F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 xml:space="preserve">  </w:t>
          </w:r>
          <w:r w:rsidR="008735FE">
            <w:rPr>
              <w:rFonts w:ascii="Arial" w:hAnsi="Arial" w:cs="Arial"/>
              <w:lang w:val="sr-Latn-BA"/>
            </w:rPr>
            <w:t>Verzija</w:t>
          </w:r>
          <w:r w:rsidRPr="008735FE">
            <w:rPr>
              <w:rFonts w:ascii="Arial" w:hAnsi="Arial" w:cs="Arial"/>
              <w:lang w:val="sr-Latn-BA"/>
            </w:rPr>
            <w:t xml:space="preserve">           </w:t>
          </w:r>
          <w:r w:rsidR="002F2AFC">
            <w:rPr>
              <w:rFonts w:ascii="Arial" w:hAnsi="Arial" w:cs="Arial"/>
              <w:lang w:val="sr-Latn-BA"/>
            </w:rPr>
            <w:t xml:space="preserve">  3</w:t>
          </w:r>
          <w:r w:rsidR="008663EF" w:rsidRPr="008735FE">
            <w:rPr>
              <w:rFonts w:ascii="Arial" w:hAnsi="Arial" w:cs="Arial"/>
              <w:lang w:val="sr-Latn-BA"/>
            </w:rPr>
            <w:t>.0</w:t>
          </w:r>
        </w:p>
      </w:tc>
    </w:tr>
    <w:tr w:rsidR="00F43170" w:rsidRPr="008735FE">
      <w:tc>
        <w:tcPr>
          <w:tcW w:w="6379" w:type="dxa"/>
        </w:tcPr>
        <w:p w:rsidR="00F43170" w:rsidRPr="008735FE" w:rsidRDefault="008663EF">
          <w:pPr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>Procjena iteracije</w:t>
          </w:r>
        </w:p>
      </w:tc>
      <w:tc>
        <w:tcPr>
          <w:tcW w:w="3179" w:type="dxa"/>
        </w:tcPr>
        <w:p w:rsidR="00F43170" w:rsidRPr="008735FE" w:rsidRDefault="003E0ABF" w:rsidP="008663EF">
          <w:pPr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 xml:space="preserve">  </w:t>
          </w:r>
          <w:r w:rsidR="008663EF" w:rsidRPr="008735FE">
            <w:rPr>
              <w:rFonts w:ascii="Arial" w:hAnsi="Arial" w:cs="Arial"/>
              <w:lang w:val="sr-Latn-BA"/>
            </w:rPr>
            <w:t>Datum</w:t>
          </w:r>
          <w:r w:rsidRPr="008735FE">
            <w:rPr>
              <w:rFonts w:ascii="Arial" w:hAnsi="Arial" w:cs="Arial"/>
              <w:lang w:val="sr-Latn-BA"/>
            </w:rPr>
            <w:t xml:space="preserve">:  </w:t>
          </w:r>
          <w:r w:rsidR="008663EF" w:rsidRPr="008735FE">
            <w:rPr>
              <w:rFonts w:ascii="Arial" w:hAnsi="Arial" w:cs="Arial"/>
              <w:lang w:val="sr-Latn-BA"/>
            </w:rPr>
            <w:t>1</w:t>
          </w:r>
          <w:r w:rsidR="005F050E">
            <w:rPr>
              <w:rFonts w:ascii="Arial" w:hAnsi="Arial" w:cs="Arial"/>
              <w:lang w:val="sr-Latn-BA"/>
            </w:rPr>
            <w:t>1</w:t>
          </w:r>
          <w:r w:rsidR="002F2AFC">
            <w:rPr>
              <w:rFonts w:ascii="Arial" w:hAnsi="Arial" w:cs="Arial"/>
              <w:lang w:val="sr-Latn-BA"/>
            </w:rPr>
            <w:t>.12</w:t>
          </w:r>
          <w:r w:rsidR="008663EF" w:rsidRPr="008735FE">
            <w:rPr>
              <w:rFonts w:ascii="Arial" w:hAnsi="Arial" w:cs="Arial"/>
              <w:lang w:val="sr-Latn-BA"/>
            </w:rPr>
            <w:t>.2021</w:t>
          </w:r>
        </w:p>
      </w:tc>
    </w:tr>
  </w:tbl>
  <w:p w:rsidR="00F43170" w:rsidRPr="008735FE" w:rsidRDefault="00F43170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C0452"/>
    <w:multiLevelType w:val="hybridMultilevel"/>
    <w:tmpl w:val="EEA00D9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0F5C26"/>
    <w:multiLevelType w:val="singleLevel"/>
    <w:tmpl w:val="1F1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D03DB1"/>
    <w:multiLevelType w:val="hybridMultilevel"/>
    <w:tmpl w:val="E9D2C974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6A4D24"/>
    <w:multiLevelType w:val="hybridMultilevel"/>
    <w:tmpl w:val="510A4E42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3E55940"/>
    <w:multiLevelType w:val="multilevel"/>
    <w:tmpl w:val="5FD4C3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8"/>
  </w:num>
  <w:num w:numId="18">
    <w:abstractNumId w:val="7"/>
  </w:num>
  <w:num w:numId="19">
    <w:abstractNumId w:val="16"/>
  </w:num>
  <w:num w:numId="20">
    <w:abstractNumId w:val="8"/>
  </w:num>
  <w:num w:numId="21">
    <w:abstractNumId w:val="21"/>
  </w:num>
  <w:num w:numId="22">
    <w:abstractNumId w:val="9"/>
  </w:num>
  <w:num w:numId="23">
    <w:abstractNumId w:val="17"/>
  </w:num>
  <w:num w:numId="24">
    <w:abstractNumId w:val="14"/>
  </w:num>
  <w:num w:numId="25">
    <w:abstractNumId w:val="5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4C99"/>
    <w:rsid w:val="00017B36"/>
    <w:rsid w:val="000C1799"/>
    <w:rsid w:val="001A4C99"/>
    <w:rsid w:val="001D6D3A"/>
    <w:rsid w:val="00283D33"/>
    <w:rsid w:val="002B07F7"/>
    <w:rsid w:val="002F2AFC"/>
    <w:rsid w:val="003E0ABF"/>
    <w:rsid w:val="00456F7F"/>
    <w:rsid w:val="004A0352"/>
    <w:rsid w:val="004E527C"/>
    <w:rsid w:val="005C04C7"/>
    <w:rsid w:val="005F050E"/>
    <w:rsid w:val="00705C48"/>
    <w:rsid w:val="0072484F"/>
    <w:rsid w:val="00776CD6"/>
    <w:rsid w:val="008663EF"/>
    <w:rsid w:val="0086644E"/>
    <w:rsid w:val="008735FE"/>
    <w:rsid w:val="00882FBD"/>
    <w:rsid w:val="00961084"/>
    <w:rsid w:val="009F2ECB"/>
    <w:rsid w:val="00AA794B"/>
    <w:rsid w:val="00AC1D97"/>
    <w:rsid w:val="00AC519F"/>
    <w:rsid w:val="00B70E51"/>
    <w:rsid w:val="00BF7537"/>
    <w:rsid w:val="00D9782E"/>
    <w:rsid w:val="00DC2933"/>
    <w:rsid w:val="00E06C1A"/>
    <w:rsid w:val="00EC277C"/>
    <w:rsid w:val="00F13BF1"/>
    <w:rsid w:val="00F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F18A4-8F37-4677-AB76-882A7F8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4C99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E4D83-82EC-4D84-93EC-08689FEF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71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Notebook</dc:creator>
  <cp:keywords/>
  <dc:description/>
  <cp:lastModifiedBy>Notebook</cp:lastModifiedBy>
  <cp:revision>14</cp:revision>
  <cp:lastPrinted>1899-12-31T23:00:00Z</cp:lastPrinted>
  <dcterms:created xsi:type="dcterms:W3CDTF">2021-11-12T22:01:00Z</dcterms:created>
  <dcterms:modified xsi:type="dcterms:W3CDTF">2022-01-02T22:07:00Z</dcterms:modified>
</cp:coreProperties>
</file>